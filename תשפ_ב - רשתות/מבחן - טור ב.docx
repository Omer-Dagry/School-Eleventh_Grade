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784FE" w14:textId="5066FBA6" w:rsidR="00B7412E" w:rsidRDefault="00B7412E" w:rsidP="00B7412E">
      <w:pPr>
        <w:jc w:val="center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             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 xml:space="preserve">    </w:t>
      </w:r>
      <w:r>
        <w:rPr>
          <w:rFonts w:ascii="Arial" w:hAnsi="Arial" w:cs="Arial"/>
          <w:rtl/>
        </w:rPr>
        <w:t xml:space="preserve">תאריך עברי </w:t>
      </w:r>
      <w:r w:rsidR="00847082">
        <w:rPr>
          <w:rFonts w:ascii="Arial" w:hAnsi="Arial" w:cs="Arial" w:hint="cs"/>
          <w:rtl/>
        </w:rPr>
        <w:t>ח' באדר ב</w:t>
      </w:r>
    </w:p>
    <w:p w14:paraId="1005F9FD" w14:textId="69A3FB01" w:rsidR="00B7412E" w:rsidRDefault="00B7412E" w:rsidP="00B7412E">
      <w:pPr>
        <w:jc w:val="right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תאריך לועזי </w:t>
      </w:r>
      <w:r w:rsidR="00847082">
        <w:rPr>
          <w:rFonts w:ascii="Arial" w:hAnsi="Arial" w:cs="Arial" w:hint="cs"/>
          <w:rtl/>
        </w:rPr>
        <w:t>11</w:t>
      </w:r>
      <w:r>
        <w:rPr>
          <w:rFonts w:ascii="Arial" w:hAnsi="Arial" w:cs="Arial"/>
          <w:rtl/>
        </w:rPr>
        <w:t>/</w:t>
      </w:r>
      <w:r w:rsidR="00847082">
        <w:rPr>
          <w:rFonts w:ascii="Arial" w:hAnsi="Arial" w:cs="Arial" w:hint="cs"/>
          <w:rtl/>
        </w:rPr>
        <w:t>03</w:t>
      </w:r>
      <w:r>
        <w:rPr>
          <w:rFonts w:ascii="Arial" w:hAnsi="Arial" w:cs="Arial"/>
          <w:rtl/>
        </w:rPr>
        <w:t>/2</w:t>
      </w:r>
      <w:r w:rsidR="00847082">
        <w:rPr>
          <w:rFonts w:ascii="Arial" w:hAnsi="Arial" w:cs="Arial" w:hint="cs"/>
          <w:rtl/>
        </w:rPr>
        <w:t>2</w:t>
      </w:r>
      <w:r>
        <w:rPr>
          <w:rFonts w:ascii="Arial" w:hAnsi="Arial" w:cs="Arial"/>
          <w:rtl/>
        </w:rPr>
        <w:t xml:space="preserve"> </w:t>
      </w:r>
    </w:p>
    <w:p w14:paraId="50542019" w14:textId="77777777" w:rsidR="00B7412E" w:rsidRDefault="00B7412E" w:rsidP="00B7412E">
      <w:pPr>
        <w:jc w:val="right"/>
        <w:rPr>
          <w:rFonts w:ascii="Arial" w:hAnsi="Arial" w:cs="Arial"/>
          <w:rtl/>
        </w:rPr>
      </w:pPr>
    </w:p>
    <w:p w14:paraId="466039F8" w14:textId="576FAF62" w:rsidR="00B7412E" w:rsidRDefault="00B7412E" w:rsidP="00B7412E">
      <w:pPr>
        <w:jc w:val="center"/>
        <w:rPr>
          <w:rFonts w:ascii="Arial" w:hAnsi="Arial" w:cs="Arial"/>
          <w:u w:val="single"/>
          <w:rtl/>
        </w:rPr>
      </w:pPr>
      <w:r>
        <w:rPr>
          <w:rFonts w:ascii="Arial" w:hAnsi="Arial" w:cs="Arial"/>
          <w:u w:val="single"/>
          <w:rtl/>
        </w:rPr>
        <w:t xml:space="preserve">מבחן בסייבר כיתה יא' מחצית </w:t>
      </w:r>
      <w:r w:rsidR="00FA7EB0">
        <w:rPr>
          <w:rFonts w:ascii="Arial" w:hAnsi="Arial" w:cs="Arial" w:hint="cs"/>
          <w:u w:val="single"/>
          <w:rtl/>
        </w:rPr>
        <w:t>ב</w:t>
      </w:r>
      <w:r>
        <w:rPr>
          <w:rFonts w:ascii="Arial" w:hAnsi="Arial" w:cs="Arial"/>
          <w:u w:val="single"/>
          <w:rtl/>
        </w:rPr>
        <w:t xml:space="preserve">' – </w:t>
      </w:r>
      <w:r w:rsidR="00FA7EB0">
        <w:rPr>
          <w:rFonts w:ascii="Arial" w:hAnsi="Arial" w:cs="Arial" w:hint="cs"/>
          <w:u w:val="single"/>
          <w:rtl/>
        </w:rPr>
        <w:t xml:space="preserve">טור </w:t>
      </w:r>
      <w:r w:rsidR="004F6359">
        <w:rPr>
          <w:rFonts w:ascii="Arial" w:hAnsi="Arial" w:cs="Arial" w:hint="cs"/>
          <w:u w:val="single"/>
          <w:rtl/>
        </w:rPr>
        <w:t>ב</w:t>
      </w:r>
    </w:p>
    <w:p w14:paraId="749CC598" w14:textId="77777777" w:rsidR="00B7412E" w:rsidRDefault="00B7412E" w:rsidP="00B7412E">
      <w:pPr>
        <w:jc w:val="center"/>
        <w:rPr>
          <w:rFonts w:ascii="Arial" w:hAnsi="Arial" w:cs="Arial"/>
          <w:rtl/>
        </w:rPr>
      </w:pPr>
    </w:p>
    <w:p w14:paraId="4B5A44FA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חומר ונושאי המבחן: שכבות הרשת</w:t>
      </w:r>
    </w:p>
    <w:p w14:paraId="61150003" w14:textId="21350B82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משך הבחינה: </w:t>
      </w:r>
      <w:r w:rsidR="00235163">
        <w:rPr>
          <w:rFonts w:ascii="Arial" w:hAnsi="Arial" w:cs="Arial" w:hint="cs"/>
          <w:rtl/>
        </w:rPr>
        <w:t>4</w:t>
      </w:r>
      <w:r w:rsidR="00BD5BD9">
        <w:rPr>
          <w:rFonts w:ascii="Arial" w:hAnsi="Arial" w:cs="Arial" w:hint="cs"/>
          <w:rtl/>
        </w:rPr>
        <w:t>0</w:t>
      </w:r>
      <w:r>
        <w:rPr>
          <w:rFonts w:ascii="Arial" w:hAnsi="Arial" w:cs="Arial" w:hint="cs"/>
          <w:rtl/>
        </w:rPr>
        <w:t xml:space="preserve"> דקות            הארכת זמן: </w:t>
      </w:r>
      <w:r w:rsidR="00BD5BD9">
        <w:rPr>
          <w:rFonts w:ascii="Arial" w:hAnsi="Arial" w:cs="Arial" w:hint="cs"/>
          <w:rtl/>
        </w:rPr>
        <w:t>1</w:t>
      </w:r>
      <w:r w:rsidR="00235163">
        <w:rPr>
          <w:rFonts w:ascii="Arial" w:hAnsi="Arial" w:cs="Arial" w:hint="cs"/>
          <w:rtl/>
        </w:rPr>
        <w:t>0</w:t>
      </w:r>
      <w:r>
        <w:rPr>
          <w:rFonts w:ascii="Arial" w:hAnsi="Arial" w:cs="Arial" w:hint="cs"/>
          <w:rtl/>
        </w:rPr>
        <w:t xml:space="preserve"> דקות</w:t>
      </w:r>
    </w:p>
    <w:p w14:paraId="7DAE6115" w14:textId="77777777" w:rsidR="00847082" w:rsidRPr="004D59E7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 w:rsidRPr="004D59E7">
        <w:rPr>
          <w:rFonts w:ascii="Arial" w:hAnsi="Arial" w:cs="Arial"/>
          <w:color w:val="333333"/>
          <w:rtl/>
        </w:rPr>
        <w:t xml:space="preserve">המבחן הוא </w:t>
      </w:r>
      <w:r w:rsidRPr="004D59E7">
        <w:rPr>
          <w:rFonts w:ascii="Arial" w:hAnsi="Arial" w:cs="Arial" w:hint="cs"/>
          <w:color w:val="333333"/>
          <w:rtl/>
        </w:rPr>
        <w:t>אישי.</w:t>
      </w:r>
    </w:p>
    <w:p w14:paraId="25CF5559" w14:textId="77777777" w:rsidR="00847082" w:rsidRPr="004D59E7" w:rsidRDefault="00847082" w:rsidP="00847082">
      <w:pPr>
        <w:rPr>
          <w:rFonts w:ascii="Arial" w:hAnsi="Arial" w:cs="Arial"/>
          <w:rtl/>
        </w:rPr>
      </w:pPr>
      <w:r w:rsidRPr="004D59E7">
        <w:rPr>
          <w:rFonts w:ascii="Arial" w:hAnsi="Arial" w:cs="Arial" w:hint="cs"/>
          <w:rtl/>
        </w:rPr>
        <w:t xml:space="preserve">חומר עזר: </w:t>
      </w:r>
    </w:p>
    <w:p w14:paraId="1E09EE6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/>
          <w:color w:val="333333"/>
          <w:rtl/>
        </w:rPr>
        <w:t>מחשב אישי</w:t>
      </w:r>
    </w:p>
    <w:p w14:paraId="7E0BD2A9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/>
          <w:color w:val="333333"/>
          <w:rtl/>
        </w:rPr>
        <w:t>חומר</w:t>
      </w:r>
      <w:r>
        <w:rPr>
          <w:rFonts w:ascii="Arial" w:hAnsi="Arial" w:cs="Arial" w:hint="cs"/>
          <w:color w:val="333333"/>
          <w:rtl/>
        </w:rPr>
        <w:t>י לימוד</w:t>
      </w:r>
    </w:p>
    <w:p w14:paraId="269D972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 w:hint="cs"/>
          <w:color w:val="333333"/>
          <w:rtl/>
        </w:rPr>
        <w:t xml:space="preserve">חיבור </w:t>
      </w:r>
      <w:r w:rsidRPr="004D59E7">
        <w:rPr>
          <w:rFonts w:ascii="Arial" w:hAnsi="Arial" w:cs="Arial"/>
          <w:color w:val="333333"/>
          <w:rtl/>
        </w:rPr>
        <w:t>אינטרנט</w:t>
      </w:r>
    </w:p>
    <w:p w14:paraId="06BC9374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 w:hint="cs"/>
          <w:color w:val="333333"/>
          <w:rtl/>
        </w:rPr>
        <w:t>אין</w:t>
      </w:r>
      <w:r w:rsidRPr="004D59E7">
        <w:rPr>
          <w:rFonts w:ascii="Arial" w:hAnsi="Arial" w:cs="Arial"/>
          <w:color w:val="333333"/>
          <w:rtl/>
        </w:rPr>
        <w:t xml:space="preserve"> להשתמש בשום תוכנת מסרים/מייל/שיתוף קבצים</w:t>
      </w:r>
    </w:p>
    <w:p w14:paraId="0B718C4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  <w:rtl/>
        </w:rPr>
      </w:pPr>
      <w:r w:rsidRPr="004D59E7">
        <w:rPr>
          <w:rFonts w:ascii="Arial" w:hAnsi="Arial" w:cs="Arial"/>
          <w:color w:val="333333"/>
          <w:rtl/>
        </w:rPr>
        <w:t>אסור להעביר שום דבר מאחד לשני או לחבר טלפוני.</w:t>
      </w:r>
    </w:p>
    <w:p w14:paraId="1E1F500B" w14:textId="03974F96" w:rsidR="00847082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 w:rsidRPr="004D59E7">
        <w:rPr>
          <w:rFonts w:ascii="Arial" w:hAnsi="Arial" w:cs="Arial"/>
          <w:color w:val="333333"/>
          <w:rtl/>
        </w:rPr>
        <w:t xml:space="preserve">בסוף המבחן </w:t>
      </w:r>
      <w:r w:rsidRPr="004D59E7">
        <w:rPr>
          <w:rFonts w:ascii="Arial" w:hAnsi="Arial" w:cs="Arial" w:hint="cs"/>
          <w:color w:val="333333"/>
          <w:rtl/>
        </w:rPr>
        <w:t>יש להעלות ל</w:t>
      </w:r>
      <w:proofErr w:type="spellStart"/>
      <w:r>
        <w:rPr>
          <w:rFonts w:ascii="Arial" w:hAnsi="Arial" w:cs="Arial"/>
          <w:color w:val="333333"/>
        </w:rPr>
        <w:t>classRoom</w:t>
      </w:r>
      <w:proofErr w:type="spellEnd"/>
      <w:r w:rsidRPr="004D59E7">
        <w:rPr>
          <w:rFonts w:ascii="Arial" w:hAnsi="Arial" w:cs="Arial" w:hint="cs"/>
          <w:color w:val="333333"/>
          <w:rtl/>
        </w:rPr>
        <w:t xml:space="preserve"> </w:t>
      </w:r>
      <w:r w:rsidRPr="004D59E7">
        <w:rPr>
          <w:rFonts w:ascii="Arial" w:hAnsi="Arial" w:cs="Arial"/>
          <w:color w:val="333333"/>
          <w:rtl/>
        </w:rPr>
        <w:t>את</w:t>
      </w:r>
      <w:r w:rsidRPr="004D59E7">
        <w:rPr>
          <w:rFonts w:ascii="Arial" w:hAnsi="Arial" w:cs="Arial" w:hint="cs"/>
          <w:color w:val="333333"/>
          <w:rtl/>
        </w:rPr>
        <w:t xml:space="preserve"> קובץ המבחן </w:t>
      </w:r>
    </w:p>
    <w:p w14:paraId="324E7E14" w14:textId="77777777" w:rsidR="00847082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>
        <w:rPr>
          <w:rFonts w:ascii="Arial" w:hAnsi="Arial" w:cs="Arial" w:hint="cs"/>
          <w:color w:val="333333"/>
          <w:rtl/>
        </w:rPr>
        <w:t xml:space="preserve">המבחן כולל 4 שאלות </w:t>
      </w:r>
      <w:r>
        <w:rPr>
          <w:rFonts w:ascii="Arial" w:hAnsi="Arial" w:cs="Arial"/>
          <w:color w:val="333333"/>
          <w:rtl/>
        </w:rPr>
        <w:t>–</w:t>
      </w:r>
      <w:r>
        <w:rPr>
          <w:rFonts w:ascii="Arial" w:hAnsi="Arial" w:cs="Arial" w:hint="cs"/>
          <w:color w:val="333333"/>
          <w:rtl/>
        </w:rPr>
        <w:t xml:space="preserve"> יש לענות על כולן</w:t>
      </w:r>
    </w:p>
    <w:p w14:paraId="3D2E71D0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יש לענות במקום המוקצה לפתרון.</w:t>
      </w:r>
    </w:p>
    <w:p w14:paraId="39D0FABA" w14:textId="77777777" w:rsidR="00847082" w:rsidRDefault="00847082" w:rsidP="00847082">
      <w:pPr>
        <w:rPr>
          <w:rFonts w:ascii="Arial" w:hAnsi="Arial" w:cs="Arial"/>
          <w:rtl/>
        </w:rPr>
      </w:pPr>
    </w:p>
    <w:p w14:paraId="212F73F6" w14:textId="77777777" w:rsidR="00847082" w:rsidRDefault="00847082" w:rsidP="00847082">
      <w:pPr>
        <w:rPr>
          <w:rFonts w:ascii="Arial" w:hAnsi="Arial" w:cs="Arial"/>
        </w:rPr>
      </w:pPr>
    </w:p>
    <w:p w14:paraId="3480554C" w14:textId="5F14CB2C" w:rsidR="00847082" w:rsidRPr="00445C95" w:rsidRDefault="00847082" w:rsidP="00197EC6">
      <w:pPr>
        <w:rPr>
          <w:rFonts w:ascii="Arial" w:hAnsi="Arial" w:cs="Arial"/>
          <w:b/>
          <w:bCs/>
          <w:rtl/>
        </w:rPr>
      </w:pPr>
      <w:r w:rsidRPr="00445C95">
        <w:rPr>
          <w:rFonts w:ascii="Arial" w:hAnsi="Arial" w:cs="Arial" w:hint="cs"/>
          <w:b/>
          <w:bCs/>
          <w:rtl/>
        </w:rPr>
        <w:t xml:space="preserve">שם </w:t>
      </w:r>
      <w:r>
        <w:rPr>
          <w:rFonts w:ascii="Arial" w:hAnsi="Arial" w:cs="Arial" w:hint="cs"/>
          <w:b/>
          <w:bCs/>
          <w:rtl/>
        </w:rPr>
        <w:t>ה</w:t>
      </w:r>
      <w:r w:rsidRPr="00445C95">
        <w:rPr>
          <w:rFonts w:ascii="Arial" w:hAnsi="Arial" w:cs="Arial" w:hint="cs"/>
          <w:b/>
          <w:bCs/>
          <w:rtl/>
        </w:rPr>
        <w:t>תלמיד</w:t>
      </w:r>
      <w:r>
        <w:rPr>
          <w:rFonts w:ascii="Arial" w:hAnsi="Arial" w:cs="Arial" w:hint="cs"/>
          <w:b/>
          <w:bCs/>
          <w:rtl/>
        </w:rPr>
        <w:t>/ה:</w:t>
      </w:r>
      <w:r w:rsidR="00197EC6">
        <w:rPr>
          <w:rFonts w:ascii="Arial" w:hAnsi="Arial" w:cs="Arial" w:hint="cs"/>
          <w:b/>
          <w:bCs/>
          <w:rtl/>
        </w:rPr>
        <w:t xml:space="preserve"> עומר דגרי</w:t>
      </w:r>
    </w:p>
    <w:p w14:paraId="3A550F8A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6C41ED2F" w14:textId="44D83CDC" w:rsidR="00847082" w:rsidRDefault="00847082" w:rsidP="00847082">
      <w:pPr>
        <w:pStyle w:val="a6"/>
        <w:numPr>
          <w:ilvl w:val="0"/>
          <w:numId w:val="40"/>
        </w:numPr>
        <w:spacing w:after="200" w:line="276" w:lineRule="auto"/>
        <w:rPr>
          <w:rtl/>
        </w:rPr>
      </w:pPr>
      <w:r>
        <w:rPr>
          <w:rFonts w:hint="cs"/>
          <w:b/>
          <w:bCs/>
          <w:rtl/>
        </w:rPr>
        <w:lastRenderedPageBreak/>
        <w:t>(20 נקודות)</w:t>
      </w:r>
      <w:r>
        <w:rPr>
          <w:rFonts w:hint="cs"/>
          <w:rtl/>
        </w:rPr>
        <w:t>נתונה טבלת הניתוב הבאה:</w:t>
      </w:r>
      <w:r>
        <w:rPr>
          <w:rtl/>
        </w:rPr>
        <w:br/>
      </w:r>
      <w:r w:rsidRPr="00F810E0">
        <w:rPr>
          <w:lang w:eastAsia="en-US"/>
        </w:rPr>
        <w:drawing>
          <wp:inline distT="0" distB="0" distL="0" distR="0" wp14:anchorId="0CAFF671" wp14:editId="3B9B033E">
            <wp:extent cx="5278755" cy="3948430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השלימו את הניתובים הבאים:</w:t>
      </w:r>
      <w:r>
        <w:rPr>
          <w:rtl/>
        </w:rPr>
        <w:br/>
      </w:r>
    </w:p>
    <w:tbl>
      <w:tblPr>
        <w:bidiVisual/>
        <w:tblW w:w="83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2160"/>
        <w:gridCol w:w="2160"/>
        <w:gridCol w:w="3060"/>
      </w:tblGrid>
      <w:tr w:rsidR="00847082" w14:paraId="5616B325" w14:textId="77777777" w:rsidTr="005631BD">
        <w:tc>
          <w:tcPr>
            <w:tcW w:w="955" w:type="dxa"/>
            <w:shd w:val="clear" w:color="auto" w:fill="8EAADB"/>
          </w:tcPr>
          <w:p w14:paraId="38350BED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Metric</w:t>
            </w:r>
          </w:p>
        </w:tc>
        <w:tc>
          <w:tcPr>
            <w:tcW w:w="2160" w:type="dxa"/>
            <w:shd w:val="clear" w:color="auto" w:fill="8EAADB"/>
            <w:vAlign w:val="center"/>
          </w:tcPr>
          <w:p w14:paraId="661753A5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83E45">
              <w:rPr>
                <w:rFonts w:ascii="Arial" w:hAnsi="Arial"/>
                <w:b/>
                <w:bCs/>
              </w:rPr>
              <w:t>Interface</w:t>
            </w:r>
          </w:p>
        </w:tc>
        <w:tc>
          <w:tcPr>
            <w:tcW w:w="2160" w:type="dxa"/>
            <w:shd w:val="clear" w:color="auto" w:fill="8EAADB"/>
            <w:vAlign w:val="center"/>
          </w:tcPr>
          <w:p w14:paraId="27F0C4E6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</w:rPr>
            </w:pPr>
            <w:r w:rsidRPr="00383E45">
              <w:rPr>
                <w:rFonts w:ascii="Arial" w:hAnsi="Arial"/>
                <w:b/>
                <w:bCs/>
              </w:rPr>
              <w:t>Gateway</w:t>
            </w:r>
          </w:p>
        </w:tc>
        <w:tc>
          <w:tcPr>
            <w:tcW w:w="3060" w:type="dxa"/>
            <w:shd w:val="clear" w:color="auto" w:fill="8EAADB"/>
            <w:vAlign w:val="center"/>
          </w:tcPr>
          <w:p w14:paraId="5ABE6ADE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83E45">
              <w:rPr>
                <w:rFonts w:ascii="Arial" w:hAnsi="Arial"/>
                <w:b/>
                <w:bCs/>
                <w:rtl/>
              </w:rPr>
              <w:t>כתובת יעד</w:t>
            </w:r>
          </w:p>
        </w:tc>
      </w:tr>
      <w:tr w:rsidR="00847082" w14:paraId="6B97686E" w14:textId="77777777" w:rsidTr="005631BD">
        <w:tc>
          <w:tcPr>
            <w:tcW w:w="955" w:type="dxa"/>
          </w:tcPr>
          <w:p w14:paraId="3FE36CE1" w14:textId="7AAAA8B6" w:rsidR="00847082" w:rsidRDefault="00197EC6" w:rsidP="005631BD">
            <w:pPr>
              <w:jc w:val="center"/>
            </w:pPr>
            <w:r>
              <w:t>281</w:t>
            </w:r>
          </w:p>
        </w:tc>
        <w:tc>
          <w:tcPr>
            <w:tcW w:w="2160" w:type="dxa"/>
            <w:shd w:val="clear" w:color="auto" w:fill="auto"/>
          </w:tcPr>
          <w:p w14:paraId="12D4D6CC" w14:textId="33E42B4A" w:rsidR="00847082" w:rsidRDefault="00197EC6" w:rsidP="005631BD">
            <w:pPr>
              <w:jc w:val="center"/>
            </w:pPr>
            <w:r>
              <w:t>192.168.56.1</w:t>
            </w:r>
          </w:p>
        </w:tc>
        <w:tc>
          <w:tcPr>
            <w:tcW w:w="2160" w:type="dxa"/>
            <w:shd w:val="clear" w:color="auto" w:fill="auto"/>
          </w:tcPr>
          <w:p w14:paraId="0A410889" w14:textId="4A47A65C" w:rsidR="00847082" w:rsidRDefault="00197EC6" w:rsidP="005631BD">
            <w:pPr>
              <w:jc w:val="center"/>
            </w:pPr>
            <w:r>
              <w:t>On-link</w:t>
            </w:r>
          </w:p>
        </w:tc>
        <w:tc>
          <w:tcPr>
            <w:tcW w:w="3060" w:type="dxa"/>
            <w:shd w:val="clear" w:color="auto" w:fill="auto"/>
          </w:tcPr>
          <w:p w14:paraId="7BF11AA0" w14:textId="3632BB97" w:rsidR="00847082" w:rsidRDefault="00847082" w:rsidP="005631BD">
            <w:pPr>
              <w:jc w:val="center"/>
              <w:rPr>
                <w:rtl/>
              </w:rPr>
            </w:pPr>
            <w:r>
              <w:t>192.168.56.</w:t>
            </w:r>
            <w:r w:rsidR="004F6359">
              <w:t>82</w:t>
            </w:r>
          </w:p>
        </w:tc>
      </w:tr>
      <w:tr w:rsidR="00847082" w14:paraId="76587F34" w14:textId="77777777" w:rsidTr="005631BD">
        <w:tc>
          <w:tcPr>
            <w:tcW w:w="955" w:type="dxa"/>
          </w:tcPr>
          <w:p w14:paraId="2A8E2AFD" w14:textId="3108739D" w:rsidR="00847082" w:rsidRDefault="00197EC6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316</w:t>
            </w:r>
          </w:p>
        </w:tc>
        <w:tc>
          <w:tcPr>
            <w:tcW w:w="2160" w:type="dxa"/>
            <w:shd w:val="clear" w:color="auto" w:fill="auto"/>
          </w:tcPr>
          <w:p w14:paraId="2B13FC76" w14:textId="5B7FDD29" w:rsidR="00847082" w:rsidRDefault="00197EC6" w:rsidP="005631BD">
            <w:pPr>
              <w:jc w:val="center"/>
            </w:pPr>
            <w:r>
              <w:t>192.168.1.20</w:t>
            </w:r>
          </w:p>
        </w:tc>
        <w:tc>
          <w:tcPr>
            <w:tcW w:w="2160" w:type="dxa"/>
            <w:shd w:val="clear" w:color="auto" w:fill="auto"/>
          </w:tcPr>
          <w:p w14:paraId="38C8F876" w14:textId="2F1A4436" w:rsidR="00847082" w:rsidRDefault="00197EC6" w:rsidP="005631BD">
            <w:pPr>
              <w:jc w:val="center"/>
            </w:pPr>
            <w:r>
              <w:rPr>
                <w:rFonts w:hint="cs"/>
              </w:rPr>
              <w:t>O</w:t>
            </w:r>
            <w:r>
              <w:t>n-link</w:t>
            </w:r>
          </w:p>
        </w:tc>
        <w:tc>
          <w:tcPr>
            <w:tcW w:w="3060" w:type="dxa"/>
            <w:shd w:val="clear" w:color="auto" w:fill="auto"/>
          </w:tcPr>
          <w:p w14:paraId="10F0862F" w14:textId="058493EA" w:rsidR="00847082" w:rsidRDefault="00847082" w:rsidP="005631BD">
            <w:pPr>
              <w:jc w:val="center"/>
              <w:rPr>
                <w:rtl/>
              </w:rPr>
            </w:pPr>
            <w:r>
              <w:t>192.168.1.</w:t>
            </w:r>
            <w:r w:rsidR="004F6359">
              <w:t>204</w:t>
            </w:r>
          </w:p>
        </w:tc>
      </w:tr>
      <w:tr w:rsidR="00847082" w14:paraId="60896372" w14:textId="77777777" w:rsidTr="005631BD">
        <w:tc>
          <w:tcPr>
            <w:tcW w:w="955" w:type="dxa"/>
          </w:tcPr>
          <w:p w14:paraId="3C14EEB1" w14:textId="098E7B50" w:rsidR="00847082" w:rsidRDefault="00197EC6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2160" w:type="dxa"/>
            <w:shd w:val="clear" w:color="auto" w:fill="auto"/>
          </w:tcPr>
          <w:p w14:paraId="0A15DF6F" w14:textId="51ADD2F7" w:rsidR="00847082" w:rsidRDefault="00197EC6" w:rsidP="005631BD">
            <w:pPr>
              <w:jc w:val="center"/>
            </w:pPr>
            <w:r>
              <w:t>192.168.1.20</w:t>
            </w:r>
          </w:p>
        </w:tc>
        <w:tc>
          <w:tcPr>
            <w:tcW w:w="2160" w:type="dxa"/>
            <w:shd w:val="clear" w:color="auto" w:fill="auto"/>
          </w:tcPr>
          <w:p w14:paraId="042964B8" w14:textId="09A6D053" w:rsidR="00847082" w:rsidRDefault="00197EC6" w:rsidP="005631BD">
            <w:pPr>
              <w:jc w:val="center"/>
            </w:pPr>
            <w:r>
              <w:t>192.168.1.1</w:t>
            </w:r>
          </w:p>
        </w:tc>
        <w:tc>
          <w:tcPr>
            <w:tcW w:w="3060" w:type="dxa"/>
            <w:shd w:val="clear" w:color="auto" w:fill="auto"/>
          </w:tcPr>
          <w:p w14:paraId="43098D95" w14:textId="78D3FD09" w:rsidR="00847082" w:rsidRDefault="004F6359" w:rsidP="005631BD">
            <w:pPr>
              <w:jc w:val="center"/>
              <w:rPr>
                <w:rtl/>
              </w:rPr>
            </w:pPr>
            <w:r>
              <w:t>35.25.200.6</w:t>
            </w:r>
          </w:p>
        </w:tc>
      </w:tr>
      <w:tr w:rsidR="00847082" w14:paraId="4DFAFFF1" w14:textId="77777777" w:rsidTr="005631BD">
        <w:tc>
          <w:tcPr>
            <w:tcW w:w="955" w:type="dxa"/>
          </w:tcPr>
          <w:p w14:paraId="11B8EFD9" w14:textId="3F6EA1CA" w:rsidR="00847082" w:rsidRDefault="00197EC6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316</w:t>
            </w:r>
          </w:p>
        </w:tc>
        <w:tc>
          <w:tcPr>
            <w:tcW w:w="2160" w:type="dxa"/>
            <w:shd w:val="clear" w:color="auto" w:fill="auto"/>
          </w:tcPr>
          <w:p w14:paraId="7ED60CBA" w14:textId="0CCF78EF" w:rsidR="00847082" w:rsidRDefault="00197EC6" w:rsidP="005631BD">
            <w:pPr>
              <w:jc w:val="center"/>
            </w:pPr>
            <w:r>
              <w:t>192.168.1.20</w:t>
            </w:r>
          </w:p>
        </w:tc>
        <w:tc>
          <w:tcPr>
            <w:tcW w:w="2160" w:type="dxa"/>
            <w:shd w:val="clear" w:color="auto" w:fill="auto"/>
          </w:tcPr>
          <w:p w14:paraId="74B344E9" w14:textId="078C6145" w:rsidR="00847082" w:rsidRDefault="00197EC6" w:rsidP="005631BD">
            <w:pPr>
              <w:jc w:val="center"/>
              <w:rPr>
                <w:rtl/>
              </w:rPr>
            </w:pPr>
            <w:r>
              <w:t>On-link</w:t>
            </w:r>
          </w:p>
        </w:tc>
        <w:tc>
          <w:tcPr>
            <w:tcW w:w="3060" w:type="dxa"/>
            <w:shd w:val="clear" w:color="auto" w:fill="auto"/>
          </w:tcPr>
          <w:p w14:paraId="1C679CE7" w14:textId="4B3CF2D3" w:rsidR="00847082" w:rsidRDefault="00847082" w:rsidP="005631BD">
            <w:pPr>
              <w:jc w:val="center"/>
              <w:rPr>
                <w:rtl/>
              </w:rPr>
            </w:pPr>
            <w:r>
              <w:t>192.168.1.2</w:t>
            </w:r>
            <w:r w:rsidR="004F6359">
              <w:t>55</w:t>
            </w:r>
          </w:p>
        </w:tc>
      </w:tr>
    </w:tbl>
    <w:p w14:paraId="313998F8" w14:textId="77777777" w:rsidR="00847082" w:rsidRPr="009A2959" w:rsidRDefault="00847082" w:rsidP="00847082">
      <w:pPr>
        <w:rPr>
          <w:b/>
          <w:bCs/>
          <w:rtl/>
        </w:rPr>
      </w:pPr>
      <w:r>
        <w:rPr>
          <w:rtl/>
        </w:rPr>
        <w:br/>
      </w:r>
    </w:p>
    <w:p w14:paraId="09AE2276" w14:textId="77777777" w:rsidR="00847082" w:rsidRPr="005F63E7" w:rsidRDefault="00847082" w:rsidP="00847082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786CBD77" w14:textId="2A269003" w:rsidR="00847082" w:rsidRPr="002B6882" w:rsidRDefault="00847082" w:rsidP="00847082">
      <w:pPr>
        <w:numPr>
          <w:ilvl w:val="0"/>
          <w:numId w:val="40"/>
        </w:numPr>
        <w:rPr>
          <w:rFonts w:ascii="Arial" w:hAnsi="Arial"/>
        </w:rPr>
      </w:pPr>
      <w:r>
        <w:rPr>
          <w:rFonts w:hint="cs"/>
          <w:b/>
          <w:bCs/>
          <w:rtl/>
        </w:rPr>
        <w:lastRenderedPageBreak/>
        <w:t>(36 נקודות)</w:t>
      </w:r>
      <w:r w:rsidRPr="002B6882">
        <w:rPr>
          <w:rFonts w:hint="cs"/>
          <w:rtl/>
        </w:rPr>
        <w:t>נתונה טופולוגית הרשת הבאה:</w:t>
      </w:r>
    </w:p>
    <w:p w14:paraId="7EAD6BB2" w14:textId="4C65D4FE" w:rsidR="00847082" w:rsidRPr="008C4645" w:rsidRDefault="00843885" w:rsidP="00847082">
      <w:pPr>
        <w:jc w:val="center"/>
        <w:rPr>
          <w:rFonts w:ascii="Arial" w:hAnsi="Arial"/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A8E5A4" wp14:editId="049B66DD">
                <wp:simplePos x="0" y="0"/>
                <wp:positionH relativeFrom="column">
                  <wp:posOffset>683260</wp:posOffset>
                </wp:positionH>
                <wp:positionV relativeFrom="paragraph">
                  <wp:posOffset>89535</wp:posOffset>
                </wp:positionV>
                <wp:extent cx="4666516" cy="2118431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6516" cy="2118431"/>
                          <a:chOff x="0" y="0"/>
                          <a:chExt cx="4666516" cy="2118431"/>
                        </a:xfrm>
                      </wpg:grpSpPr>
                      <wps:wsp>
                        <wps:cNvPr id="36" name="Straight Connector 19"/>
                        <wps:cNvCnPr>
                          <a:cxnSpLocks/>
                        </wps:cNvCnPr>
                        <wps:spPr>
                          <a:xfrm>
                            <a:off x="1052204" y="1444089"/>
                            <a:ext cx="32402" cy="153142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4666516" cy="2118431"/>
                            <a:chOff x="0" y="0"/>
                            <a:chExt cx="4666516" cy="2118431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Image result for desktop computer pictu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194" y="255319"/>
                              <a:ext cx="603250" cy="4527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4666516" cy="2118431"/>
                              <a:chOff x="0" y="0"/>
                              <a:chExt cx="4666516" cy="2118431"/>
                            </a:xfrm>
                          </wpg:grpSpPr>
                          <wps:wsp>
                            <wps:cNvPr id="20" name="Connector: Elbow 4"/>
                            <wps:cNvCnPr>
                              <a:cxnSpLocks/>
                            </wps:cNvCnPr>
                            <wps:spPr>
                              <a:xfrm rot="10800000" flipV="1">
                                <a:off x="997527" y="755321"/>
                                <a:ext cx="2972435" cy="194310"/>
                              </a:xfrm>
                              <a:prstGeom prst="bentConnector3">
                                <a:avLst>
                                  <a:gd name="adj1" fmla="val 256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Straight Connector 5"/>
                            <wps:cNvCnPr>
                              <a:cxnSpLocks/>
                            </wps:cNvCnPr>
                            <wps:spPr>
                              <a:xfrm>
                                <a:off x="2281299" y="754084"/>
                                <a:ext cx="0" cy="19558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Connector: Elbow 2"/>
                            <wps:cNvCnPr>
                              <a:cxnSpLocks/>
                            </wps:cNvCnPr>
                            <wps:spPr>
                              <a:xfrm rot="16200000" flipH="1">
                                <a:off x="640649" y="719678"/>
                                <a:ext cx="286384" cy="401319"/>
                              </a:xfrm>
                              <a:prstGeom prst="bentConnector3">
                                <a:avLst>
                                  <a:gd name="adj1" fmla="val 57943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25" name="Picture 9" descr="Image result for desktop computer pictur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83179" y="243445"/>
                                <a:ext cx="681355" cy="5111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10" descr="Image result for desktop computer pictur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56660" y="243445"/>
                                <a:ext cx="704850" cy="52895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29" name="TextBox 25"/>
                            <wps:cNvSpPr txBox="1"/>
                            <wps:spPr>
                              <a:xfrm>
                                <a:off x="178110" y="35616"/>
                                <a:ext cx="115668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B9DE6C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192.168.12.117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0" name="TextBox 28"/>
                            <wps:cNvSpPr txBox="1"/>
                            <wps:spPr>
                              <a:xfrm>
                                <a:off x="1810779" y="0"/>
                                <a:ext cx="1122921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BAE48B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2" name="TextBox 29"/>
                            <wps:cNvSpPr txBox="1"/>
                            <wps:spPr>
                              <a:xfrm>
                                <a:off x="3490945" y="0"/>
                                <a:ext cx="1134509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04A864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2" name="Flowchart: Magnetic Disk 6"/>
                            <wps:cNvSpPr/>
                            <wps:spPr>
                              <a:xfrm>
                                <a:off x="688769" y="1045029"/>
                                <a:ext cx="569595" cy="4032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3" name="TextBox 30"/>
                            <wps:cNvSpPr txBox="1"/>
                            <wps:spPr>
                              <a:xfrm>
                                <a:off x="1128156" y="884712"/>
                                <a:ext cx="105029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813F56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192.168.12. 1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4" name="TextBox 31"/>
                            <wps:cNvSpPr txBox="1"/>
                            <wps:spPr>
                              <a:xfrm>
                                <a:off x="0" y="1359725"/>
                                <a:ext cx="105029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5D729EC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84.111.28.109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7" name="TextBox 55"/>
                            <wps:cNvSpPr txBox="1"/>
                            <wps:spPr>
                              <a:xfrm>
                                <a:off x="742208" y="255320"/>
                                <a:ext cx="533400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9AF1FE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משה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8" name="TextBox 94"/>
                            <wps:cNvSpPr txBox="1"/>
                            <wps:spPr>
                              <a:xfrm>
                                <a:off x="2481943" y="279071"/>
                                <a:ext cx="516890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CBEF3F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אהרון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TextBox 95"/>
                            <wps:cNvSpPr txBox="1"/>
                            <wps:spPr>
                              <a:xfrm>
                                <a:off x="4061361" y="243445"/>
                                <a:ext cx="60515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F59DA0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ציפורה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TextBox 96"/>
                            <wps:cNvSpPr txBox="1"/>
                            <wps:spPr>
                              <a:xfrm>
                                <a:off x="1264722" y="1347850"/>
                                <a:ext cx="813460" cy="2552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EC82EF" w14:textId="0FA4F4F5" w:rsidR="007F3628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Instagram</w:t>
                                  </w:r>
                                </w:p>
                                <w:p w14:paraId="6AA3E697" w14:textId="4A67EABB" w:rsidR="00847082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mm</w:t>
                                  </w:r>
                                </w:p>
                                <w:p w14:paraId="3AF39C33" w14:textId="2EBC11F1" w:rsidR="007F3628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00913FC" w14:textId="77777777" w:rsidR="007F3628" w:rsidRPr="00847082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5" name="Rectangle 18"/>
                            <wps:cNvSpPr/>
                            <wps:spPr>
                              <a:xfrm>
                                <a:off x="1201136" y="1862526"/>
                                <a:ext cx="980838" cy="2559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A5A6CF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31.13.93.36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Picture 11" descr="Image result for facebook server imag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30681" y="1448790"/>
                                <a:ext cx="711835" cy="50101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28" name="Straight Connector 12"/>
                            <wps:cNvCnPr>
                              <a:cxnSpLocks/>
                            </wps:cNvCnPr>
                            <wps:spPr>
                              <a:xfrm flipH="1">
                                <a:off x="1432214" y="1687534"/>
                                <a:ext cx="5943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Cloud 7"/>
                            <wps:cNvSpPr/>
                            <wps:spPr>
                              <a:xfrm>
                                <a:off x="476250" y="1561606"/>
                                <a:ext cx="1055478" cy="422811"/>
                              </a:xfrm>
                              <a:prstGeom prst="clou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1" name="TextBox 1"/>
                            <wps:cNvSpPr txBox="1"/>
                            <wps:spPr>
                              <a:xfrm>
                                <a:off x="665018" y="961902"/>
                                <a:ext cx="669925" cy="3994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BA603E" w14:textId="77777777" w:rsidR="00847082" w:rsidRPr="00847082" w:rsidRDefault="00847082" w:rsidP="00843885">
                                  <w:pPr>
                                    <w:pStyle w:val="NormalWeb"/>
                                    <w:spacing w:befor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Router NAT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8E5A4" id="Group 44" o:spid="_x0000_s1026" style="position:absolute;left:0;text-align:left;margin-left:53.8pt;margin-top:7.05pt;width:367.45pt;height:166.8pt;z-index:251659264;mso-height-relative:margin" coordsize="46665,211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">
                <v:line id="Straight Connector 19" o:spid="_x0000_s1027" style="position:absolute;visibility:visible;mso-wrap-style:square" from="10522,14440" to="10846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" strokecolor="#4472c4" strokeweight="2.25pt">
                  <v:stroke joinstyle="miter"/>
                  <o:lock v:ext="edit" shapetype="f"/>
                </v:line>
                <v:group id="Group 43" o:spid="_x0000_s1028" style="position:absolute;width:46665;height:21184" coordsize="46665,2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alt="Image result for desktop computer pictures" style="position:absolute;left:2671;top:2553;width:6033;height: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">
                    <v:imagedata r:id="rId10" o:title="Image result for desktop computer pictures"/>
                    <v:path arrowok="t"/>
                  </v:shape>
                  <v:group id="Group 42" o:spid="_x0000_s1030" style="position:absolute;width:46665;height:21184" coordsize="46665,2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31" type="#_x0000_t34" style="position:absolute;left:9975;top:7553;width:29724;height:19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" adj="55" strokecolor="#4472c4" strokeweight="2.25pt">
                      <o:lock v:ext="edit" shapetype="f"/>
                    </v:shape>
                    <v:line id="Straight Connector 5" o:spid="_x0000_s1032" style="position:absolute;visibility:visible;mso-wrap-style:square" from="22812,7540" to="22812,9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" strokecolor="#4472c4" strokeweight="2.25pt">
                      <v:stroke joinstyle="miter"/>
                      <o:lock v:ext="edit" shapetype="f"/>
                    </v:line>
                    <v:shape id="Connector: Elbow 2" o:spid="_x0000_s1033" type="#_x0000_t34" style="position:absolute;left:6406;top:7196;width:2864;height:40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" adj="12516" strokecolor="#4472c4" strokeweight="2.25pt">
                      <o:lock v:ext="edit" shapetype="f"/>
                    </v:shape>
                    <v:shape id="Picture 9" o:spid="_x0000_s1034" type="#_x0000_t75" alt="Image result for desktop computer pictures" style="position:absolute;left:19831;top:2434;width:6814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">
                      <v:imagedata r:id="rId10" o:title="Image result for desktop computer pictures"/>
                      <v:path arrowok="t"/>
                    </v:shape>
                    <v:shape id="Picture 10" o:spid="_x0000_s1035" type="#_x0000_t75" alt="Image result for desktop computer pictures" style="position:absolute;left:35566;top:2434;width:7049;height:5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">
                      <v:imagedata r:id="rId10" o:title="Image result for desktop computer pictures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5" o:spid="_x0000_s1036" type="#_x0000_t202" style="position:absolute;left:1781;top:356;width:1156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64B9DE6C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192.168.12.117</w:t>
                            </w:r>
                          </w:p>
                        </w:txbxContent>
                      </v:textbox>
                    </v:shape>
                    <v:shape id="TextBox 28" o:spid="_x0000_s1037" type="#_x0000_t202" style="position:absolute;left:18107;width:112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39BAE48B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192.168.12.114</w:t>
                            </w:r>
                          </w:p>
                        </w:txbxContent>
                      </v:textbox>
                    </v:shape>
                    <v:shape id="TextBox 29" o:spid="_x0000_s1038" type="#_x0000_t202" style="position:absolute;left:34909;width:1134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5E04A864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192.168.12.116</w:t>
                            </w:r>
                          </w:p>
                        </w:txbxContent>
                      </v:textbox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6" o:spid="_x0000_s1039" type="#_x0000_t132" style="position:absolute;left:6887;top:10450;width:5696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" fillcolor="#4472c4" strokecolor="#2f528f" strokeweight="1pt">
                      <v:stroke joinstyle="miter"/>
                    </v:shape>
                    <v:shape id="TextBox 30" o:spid="_x0000_s1040" type="#_x0000_t202" style="position:absolute;left:11281;top:8847;width:1050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30813F56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192.168.12. 1</w:t>
                            </w:r>
                          </w:p>
                        </w:txbxContent>
                      </v:textbox>
                    </v:shape>
                    <v:shape id="TextBox 31" o:spid="_x0000_s1041" type="#_x0000_t202" style="position:absolute;top:13597;width:10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45D729EC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84.111.28.109</w:t>
                            </w:r>
                          </w:p>
                        </w:txbxContent>
                      </v:textbox>
                    </v:shape>
                    <v:shape id="TextBox 55" o:spid="_x0000_s1042" type="#_x0000_t202" style="position:absolute;left:7422;top:2553;width:533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759AF1FE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משה</w:t>
                            </w:r>
                          </w:p>
                        </w:txbxContent>
                      </v:textbox>
                    </v:shape>
                    <v:shape id="TextBox 94" o:spid="_x0000_s1043" type="#_x0000_t202" style="position:absolute;left:24819;top:2790;width:516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16CBEF3F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אהרון</w:t>
                            </w:r>
                          </w:p>
                        </w:txbxContent>
                      </v:textbox>
                    </v:shape>
                    <v:shape id="TextBox 95" o:spid="_x0000_s1044" type="#_x0000_t202" style="position:absolute;left:40613;top:2434;width:605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01F59DA0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ציפורה</w:t>
                            </w:r>
                          </w:p>
                        </w:txbxContent>
                      </v:textbox>
                    </v:shape>
                    <v:shape id="TextBox 96" o:spid="_x0000_s1045" type="#_x0000_t202" style="position:absolute;left:12647;top:13478;width:813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56EC82EF" w14:textId="0FA4F4F5" w:rsidR="007F3628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Instagram</w:t>
                            </w:r>
                          </w:p>
                          <w:p w14:paraId="6AA3E697" w14:textId="4A67EABB" w:rsidR="00847082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mm</w:t>
                            </w:r>
                          </w:p>
                          <w:p w14:paraId="3AF39C33" w14:textId="2EBC11F1" w:rsidR="007F3628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00913FC" w14:textId="77777777" w:rsidR="007F3628" w:rsidRPr="00847082" w:rsidRDefault="007F3628" w:rsidP="007F3628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rect id="Rectangle 18" o:spid="_x0000_s1046" style="position:absolute;left:12011;top:18625;width:98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  <v:textbox>
                        <w:txbxContent>
                          <w:p w14:paraId="6CA5A6CF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31.13.93.36</w:t>
                            </w:r>
                          </w:p>
                        </w:txbxContent>
                      </v:textbox>
                    </v:rect>
                    <v:shape id="Picture 11" o:spid="_x0000_s1047" type="#_x0000_t75" alt="Image result for facebook server images" style="position:absolute;left:20306;top:14487;width:7119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">
                      <v:imagedata r:id="rId11" o:title="Image result for facebook server images"/>
                      <v:path arrowok="t"/>
                    </v:shape>
                    <v:line id="Straight Connector 12" o:spid="_x0000_s1048" style="position:absolute;flip:x;visibility:visible;mso-wrap-style:square" from="14322,16875" to="20265,1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" strokecolor="#4472c4" strokeweight="2.25pt">
                      <v:stroke joinstyle="miter"/>
                      <o:lock v:ext="edit" shapetype="f"/>
                    </v:line>
                    <v:shape id="Cloud 7" o:spid="_x0000_s1049" style="position:absolute;left:4762;top:15616;width:10555;height:4228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" strokecolor="#2f528f" strokeweight="1pt">
                      <v:stroke joinstyle="miter"/>
                      <v:path arrowok="t" o:connecttype="custom" o:connectlocs="114661,256202;52774,248401;169267,341567;142196,345296;402596,382585;386276,365555;704312,340118;697788,358802;833852,224657;913282,294500;1021224,150274;985846,176465;936346,53106;938203,65477;710444,38679;728573,22902;540957,46196;549728,32592;342053,50816;373815,64009;100832,154532;95286,140643" o:connectangles="0,0,0,0,0,0,0,0,0,0,0,0,0,0,0,0,0,0,0,0,0,0"/>
                    </v:shape>
                    <v:shape id="TextBox 1" o:spid="_x0000_s1050" type="#_x0000_t202" style="position:absolute;left:6650;top:9619;width:6699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16BA603E" w14:textId="77777777" w:rsidR="00847082" w:rsidRPr="00847082" w:rsidRDefault="00847082" w:rsidP="00843885">
                            <w:pPr>
                              <w:pStyle w:val="NormalWeb"/>
                              <w:spacing w:befor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Router NAT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47082">
        <w:rPr>
          <w:rtl/>
        </w:rPr>
        <w:br/>
      </w:r>
    </w:p>
    <w:p w14:paraId="5E099A67" w14:textId="10309C25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31753C4F" w14:textId="4AAA6572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799762D6" w14:textId="7115D7C5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3FB7982A" w14:textId="7FFE135D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015556CF" w14:textId="574EE1EA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41EFE49E" w14:textId="60A18D83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1760CA8E" w14:textId="3A39E3DC" w:rsidR="00847082" w:rsidRPr="002B6882" w:rsidRDefault="00847082" w:rsidP="00843885">
      <w:pPr>
        <w:ind w:left="720"/>
      </w:pPr>
      <w:r w:rsidRPr="002B6882">
        <w:rPr>
          <w:rFonts w:hint="cs"/>
          <w:rtl/>
        </w:rPr>
        <w:t xml:space="preserve">לפניכם רשימה של </w:t>
      </w:r>
      <w:proofErr w:type="spellStart"/>
      <w:r w:rsidRPr="002B6882">
        <w:rPr>
          <w:rFonts w:hint="cs"/>
          <w:rtl/>
        </w:rPr>
        <w:t>תקש</w:t>
      </w:r>
      <w:r>
        <w:rPr>
          <w:rFonts w:hint="cs"/>
          <w:rtl/>
        </w:rPr>
        <w:t>ו</w:t>
      </w:r>
      <w:r w:rsidRPr="002B6882">
        <w:rPr>
          <w:rFonts w:hint="cs"/>
          <w:rtl/>
        </w:rPr>
        <w:t>רות</w:t>
      </w:r>
      <w:proofErr w:type="spellEnd"/>
      <w:r w:rsidRPr="002B6882">
        <w:rPr>
          <w:rFonts w:hint="cs"/>
          <w:rtl/>
        </w:rPr>
        <w:t xml:space="preserve"> </w:t>
      </w:r>
      <w:r w:rsidRPr="002B6882">
        <w:rPr>
          <w:rFonts w:hint="cs"/>
        </w:rPr>
        <w:t>TCP</w:t>
      </w:r>
      <w:r w:rsidRPr="002B6882">
        <w:rPr>
          <w:rFonts w:hint="cs"/>
          <w:rtl/>
        </w:rPr>
        <w:t xml:space="preserve"> בין צמדי מחשבים הנמצאים בסרטוט. עבור כל הודעה </w:t>
      </w:r>
      <w:r w:rsidRPr="002B6882">
        <w:rPr>
          <w:rtl/>
        </w:rPr>
        <w:t>–</w:t>
      </w:r>
      <w:r w:rsidRPr="002B6882">
        <w:rPr>
          <w:rFonts w:hint="cs"/>
          <w:rtl/>
        </w:rPr>
        <w:t xml:space="preserve"> מלאו את כתובת ופורט המקור וכתובת ופורט היעד הן במחשב היוזם את ההודעה והן במחשב המקבל.</w:t>
      </w:r>
      <w:r w:rsidRPr="002B6882">
        <w:rPr>
          <w:rtl/>
        </w:rPr>
        <w:br/>
      </w:r>
      <w:r w:rsidRPr="002B6882">
        <w:rPr>
          <w:rFonts w:hint="cs"/>
          <w:rtl/>
        </w:rPr>
        <w:t xml:space="preserve">כתבו את הכתובות בפורמט </w:t>
      </w:r>
      <w:r w:rsidRPr="002B6882">
        <w:t>IP:PORT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2485"/>
        <w:gridCol w:w="1149"/>
        <w:gridCol w:w="1882"/>
      </w:tblGrid>
      <w:tr w:rsidR="00847082" w14:paraId="00E8FF3F" w14:textId="77777777" w:rsidTr="005F144F">
        <w:trPr>
          <w:jc w:val="center"/>
        </w:trPr>
        <w:tc>
          <w:tcPr>
            <w:tcW w:w="2485" w:type="dxa"/>
            <w:shd w:val="clear" w:color="auto" w:fill="8EAADB"/>
          </w:tcPr>
          <w:p w14:paraId="7747735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ההודעה במחשב היעד</w:t>
            </w:r>
          </w:p>
        </w:tc>
        <w:tc>
          <w:tcPr>
            <w:tcW w:w="2485" w:type="dxa"/>
            <w:shd w:val="clear" w:color="auto" w:fill="8EAADB"/>
          </w:tcPr>
          <w:p w14:paraId="0B1FBA14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ההודעה במחשב המקור</w:t>
            </w:r>
          </w:p>
        </w:tc>
        <w:tc>
          <w:tcPr>
            <w:tcW w:w="1149" w:type="dxa"/>
            <w:shd w:val="clear" w:color="auto" w:fill="8EAADB"/>
          </w:tcPr>
          <w:p w14:paraId="5B324809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1882" w:type="dxa"/>
            <w:shd w:val="clear" w:color="auto" w:fill="8EAADB"/>
          </w:tcPr>
          <w:p w14:paraId="33027902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תקשורת</w:t>
            </w:r>
          </w:p>
        </w:tc>
      </w:tr>
      <w:tr w:rsidR="00847082" w14:paraId="244D292B" w14:textId="77777777" w:rsidTr="005F144F">
        <w:trPr>
          <w:jc w:val="center"/>
        </w:trPr>
        <w:tc>
          <w:tcPr>
            <w:tcW w:w="2485" w:type="dxa"/>
            <w:shd w:val="clear" w:color="auto" w:fill="D9D9D9"/>
          </w:tcPr>
          <w:p w14:paraId="0594CC3D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192.168.12.116:3333</w:t>
            </w:r>
          </w:p>
        </w:tc>
        <w:tc>
          <w:tcPr>
            <w:tcW w:w="2485" w:type="dxa"/>
            <w:shd w:val="clear" w:color="auto" w:fill="D9D9D9"/>
          </w:tcPr>
          <w:p w14:paraId="386BE40E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192.168.12.116:3333</w:t>
            </w:r>
          </w:p>
        </w:tc>
        <w:tc>
          <w:tcPr>
            <w:tcW w:w="1149" w:type="dxa"/>
            <w:shd w:val="clear" w:color="auto" w:fill="D9D9D9"/>
          </w:tcPr>
          <w:p w14:paraId="1E18AC49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D9D9D9"/>
          </w:tcPr>
          <w:p w14:paraId="339633C7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ציפורה שולחת הודעה למשה</w:t>
            </w:r>
          </w:p>
        </w:tc>
      </w:tr>
      <w:tr w:rsidR="00847082" w14:paraId="705C80EC" w14:textId="77777777" w:rsidTr="005F144F">
        <w:trPr>
          <w:jc w:val="center"/>
        </w:trPr>
        <w:tc>
          <w:tcPr>
            <w:tcW w:w="2485" w:type="dxa"/>
            <w:shd w:val="clear" w:color="auto" w:fill="D9D9D9"/>
          </w:tcPr>
          <w:p w14:paraId="3F312239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192.168.12.117:80</w:t>
            </w:r>
          </w:p>
        </w:tc>
        <w:tc>
          <w:tcPr>
            <w:tcW w:w="2485" w:type="dxa"/>
            <w:shd w:val="clear" w:color="auto" w:fill="D9D9D9"/>
          </w:tcPr>
          <w:p w14:paraId="5AFAC91C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192.168.12.117:80</w:t>
            </w:r>
          </w:p>
        </w:tc>
        <w:tc>
          <w:tcPr>
            <w:tcW w:w="1149" w:type="dxa"/>
            <w:shd w:val="clear" w:color="auto" w:fill="D9D9D9"/>
          </w:tcPr>
          <w:p w14:paraId="6202204B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D9D9D9"/>
          </w:tcPr>
          <w:p w14:paraId="069DD762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54594BF7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7CAD206" w14:textId="58EB1AFA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192.168.12.116:882</w:t>
            </w:r>
          </w:p>
        </w:tc>
        <w:tc>
          <w:tcPr>
            <w:tcW w:w="2485" w:type="dxa"/>
            <w:shd w:val="clear" w:color="auto" w:fill="auto"/>
          </w:tcPr>
          <w:p w14:paraId="2AE8066C" w14:textId="4AA553EC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192.168.12.116:882</w:t>
            </w:r>
          </w:p>
        </w:tc>
        <w:tc>
          <w:tcPr>
            <w:tcW w:w="1149" w:type="dxa"/>
            <w:shd w:val="clear" w:color="auto" w:fill="auto"/>
          </w:tcPr>
          <w:p w14:paraId="224B39B3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3AF1410C" w14:textId="2410BAF4" w:rsidR="00847082" w:rsidRDefault="004F6359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ציפורה</w:t>
            </w:r>
            <w:r w:rsidR="00847082">
              <w:rPr>
                <w:rFonts w:hint="cs"/>
                <w:rtl/>
              </w:rPr>
              <w:t xml:space="preserve"> שולח</w:t>
            </w:r>
            <w:r>
              <w:rPr>
                <w:rFonts w:hint="cs"/>
                <w:rtl/>
              </w:rPr>
              <w:t>ת</w:t>
            </w:r>
            <w:r w:rsidR="00847082">
              <w:rPr>
                <w:rFonts w:hint="cs"/>
                <w:rtl/>
              </w:rPr>
              <w:t xml:space="preserve"> הודעה ל</w:t>
            </w:r>
            <w:r>
              <w:rPr>
                <w:rFonts w:hint="cs"/>
                <w:rtl/>
              </w:rPr>
              <w:t>אהרון</w:t>
            </w:r>
          </w:p>
        </w:tc>
      </w:tr>
      <w:tr w:rsidR="00847082" w14:paraId="397CBF3B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00C41E12" w14:textId="5B898C1C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192.168.12.114:80</w:t>
            </w:r>
          </w:p>
        </w:tc>
        <w:tc>
          <w:tcPr>
            <w:tcW w:w="2485" w:type="dxa"/>
            <w:shd w:val="clear" w:color="auto" w:fill="auto"/>
          </w:tcPr>
          <w:p w14:paraId="7EC25C1F" w14:textId="09EAF66E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192.168.12.114:80</w:t>
            </w:r>
          </w:p>
        </w:tc>
        <w:tc>
          <w:tcPr>
            <w:tcW w:w="1149" w:type="dxa"/>
            <w:shd w:val="clear" w:color="auto" w:fill="auto"/>
          </w:tcPr>
          <w:p w14:paraId="01550B53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36A02A1F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74EC792A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01C102D2" w14:textId="7DD18F14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84.111.28.109:762</w:t>
            </w:r>
          </w:p>
        </w:tc>
        <w:tc>
          <w:tcPr>
            <w:tcW w:w="2485" w:type="dxa"/>
            <w:shd w:val="clear" w:color="auto" w:fill="auto"/>
          </w:tcPr>
          <w:p w14:paraId="6495D13C" w14:textId="340291CD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192.168.12.117:956</w:t>
            </w:r>
          </w:p>
        </w:tc>
        <w:tc>
          <w:tcPr>
            <w:tcW w:w="1149" w:type="dxa"/>
            <w:shd w:val="clear" w:color="auto" w:fill="auto"/>
          </w:tcPr>
          <w:p w14:paraId="6288C55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340668BA" w14:textId="5430B18E" w:rsidR="00847082" w:rsidRPr="005F144F" w:rsidRDefault="004F6359" w:rsidP="005F144F">
            <w:pPr>
              <w:pStyle w:val="NormalWeb"/>
              <w:bidi/>
              <w:spacing w:before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משה</w:t>
            </w:r>
            <w:r w:rsidR="00847082">
              <w:rPr>
                <w:rFonts w:hint="cs"/>
                <w:rtl/>
              </w:rPr>
              <w:t xml:space="preserve"> שולח הודעה ל</w:t>
            </w:r>
            <w:r w:rsidR="005F144F">
              <w:rPr>
                <w:rFonts w:hint="cs"/>
                <w:rtl/>
              </w:rPr>
              <w:t>-</w:t>
            </w:r>
            <w:r w:rsidR="005F144F" w:rsidRPr="005F144F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Instagram</w:t>
            </w:r>
          </w:p>
        </w:tc>
      </w:tr>
      <w:tr w:rsidR="00847082" w14:paraId="4DCBDF3E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EF1390B" w14:textId="6FA38A56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31.13.93.36:400</w:t>
            </w:r>
          </w:p>
        </w:tc>
        <w:tc>
          <w:tcPr>
            <w:tcW w:w="2485" w:type="dxa"/>
            <w:shd w:val="clear" w:color="auto" w:fill="auto"/>
          </w:tcPr>
          <w:p w14:paraId="77262D57" w14:textId="49D146F2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31.13.93.36:400</w:t>
            </w:r>
          </w:p>
        </w:tc>
        <w:tc>
          <w:tcPr>
            <w:tcW w:w="1149" w:type="dxa"/>
            <w:shd w:val="clear" w:color="auto" w:fill="auto"/>
          </w:tcPr>
          <w:p w14:paraId="0EA6545A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1DFEA9FC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53EC4B89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1403E4B" w14:textId="6A7BB532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192.168.12.1:34</w:t>
            </w:r>
          </w:p>
        </w:tc>
        <w:tc>
          <w:tcPr>
            <w:tcW w:w="2485" w:type="dxa"/>
            <w:shd w:val="clear" w:color="auto" w:fill="auto"/>
          </w:tcPr>
          <w:p w14:paraId="38A284E2" w14:textId="155C9D09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31.13.93.36:400</w:t>
            </w:r>
          </w:p>
        </w:tc>
        <w:tc>
          <w:tcPr>
            <w:tcW w:w="1149" w:type="dxa"/>
            <w:shd w:val="clear" w:color="auto" w:fill="auto"/>
          </w:tcPr>
          <w:p w14:paraId="4DD0B07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5A0D8676" w14:textId="6A2B0E64" w:rsidR="00847082" w:rsidRPr="005F144F" w:rsidRDefault="005F144F" w:rsidP="005F144F">
            <w:pPr>
              <w:pStyle w:val="NormalWeb"/>
              <w:bidi/>
              <w:spacing w:before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22"/>
                <w:rtl/>
              </w:rPr>
            </w:pPr>
            <w:r w:rsidRPr="005F144F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Instagram</w:t>
            </w:r>
            <w:r w:rsidR="00847082">
              <w:rPr>
                <w:rFonts w:hint="cs"/>
                <w:rtl/>
              </w:rPr>
              <w:t xml:space="preserve"> שולח הודעה ל</w:t>
            </w:r>
            <w:r w:rsidR="004F6359">
              <w:rPr>
                <w:rFonts w:hint="cs"/>
                <w:rtl/>
              </w:rPr>
              <w:t>ציפורה</w:t>
            </w:r>
          </w:p>
        </w:tc>
      </w:tr>
      <w:tr w:rsidR="00847082" w14:paraId="4A4A2E90" w14:textId="77777777" w:rsidTr="005F144F">
        <w:trPr>
          <w:trHeight w:val="341"/>
          <w:jc w:val="center"/>
        </w:trPr>
        <w:tc>
          <w:tcPr>
            <w:tcW w:w="2485" w:type="dxa"/>
            <w:shd w:val="clear" w:color="auto" w:fill="auto"/>
          </w:tcPr>
          <w:p w14:paraId="2B1AAB7A" w14:textId="4F8F6304" w:rsidR="00847082" w:rsidRDefault="00BA0CFA" w:rsidP="005631BD">
            <w:pPr>
              <w:bidi w:val="0"/>
              <w:jc w:val="center"/>
              <w:rPr>
                <w:rtl/>
              </w:rPr>
            </w:pPr>
            <w:r>
              <w:t>192.168.12.116:800</w:t>
            </w:r>
          </w:p>
        </w:tc>
        <w:tc>
          <w:tcPr>
            <w:tcW w:w="2485" w:type="dxa"/>
            <w:shd w:val="clear" w:color="auto" w:fill="auto"/>
          </w:tcPr>
          <w:p w14:paraId="39311F98" w14:textId="41E45703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84.111.28.109:762</w:t>
            </w:r>
          </w:p>
        </w:tc>
        <w:tc>
          <w:tcPr>
            <w:tcW w:w="1149" w:type="dxa"/>
            <w:shd w:val="clear" w:color="auto" w:fill="auto"/>
          </w:tcPr>
          <w:p w14:paraId="2C95CD82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09F9AC0D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</w:tbl>
    <w:p w14:paraId="1AE91ADD" w14:textId="77777777" w:rsidR="00847082" w:rsidRDefault="00847082" w:rsidP="00847082">
      <w:pPr>
        <w:rPr>
          <w:i/>
          <w:iCs/>
          <w:sz w:val="44"/>
          <w:szCs w:val="44"/>
          <w:rtl/>
        </w:rPr>
      </w:pPr>
    </w:p>
    <w:p w14:paraId="7BB84DDF" w14:textId="77777777" w:rsidR="00847082" w:rsidRDefault="00847082" w:rsidP="00847082">
      <w:pPr>
        <w:jc w:val="center"/>
        <w:rPr>
          <w:i/>
          <w:iCs/>
          <w:sz w:val="44"/>
          <w:szCs w:val="44"/>
          <w:rtl/>
        </w:rPr>
      </w:pPr>
      <w:r>
        <w:rPr>
          <w:i/>
          <w:iCs/>
          <w:sz w:val="44"/>
          <w:szCs w:val="44"/>
          <w:rtl/>
        </w:rPr>
        <w:br w:type="page"/>
      </w:r>
    </w:p>
    <w:p w14:paraId="6890700D" w14:textId="7BFB58B0" w:rsidR="00847082" w:rsidRDefault="00847082" w:rsidP="00847082">
      <w:pPr>
        <w:pStyle w:val="a6"/>
        <w:numPr>
          <w:ilvl w:val="0"/>
          <w:numId w:val="40"/>
        </w:numPr>
        <w:spacing w:after="200" w:line="276" w:lineRule="auto"/>
      </w:pPr>
      <w:r>
        <w:rPr>
          <w:rFonts w:hint="cs"/>
          <w:b/>
          <w:bCs/>
          <w:rtl/>
        </w:rPr>
        <w:lastRenderedPageBreak/>
        <w:t>(3</w:t>
      </w:r>
      <w:r w:rsidR="00652F92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נקודות, כל סעיף 3 נקודות) </w:t>
      </w:r>
      <w:r>
        <w:rPr>
          <w:rFonts w:hint="cs"/>
          <w:rtl/>
        </w:rPr>
        <w:t>השאלות הבאות מתייחסות לתצלום המסך הנתון</w:t>
      </w:r>
      <w:r w:rsidR="005B6F6D">
        <w:rPr>
          <w:rFonts w:hint="cs"/>
          <w:rtl/>
        </w:rPr>
        <w:t>(יש להתייחס ל-</w:t>
      </w:r>
      <w:r w:rsidR="005B6F6D">
        <w:t>IPV4</w:t>
      </w:r>
      <w:r w:rsidR="005B6F6D">
        <w:rPr>
          <w:rFonts w:hint="cs"/>
          <w:rtl/>
        </w:rPr>
        <w:t xml:space="preserve"> בלבד)</w:t>
      </w:r>
      <w:r>
        <w:rPr>
          <w:rFonts w:hint="cs"/>
          <w:rtl/>
        </w:rPr>
        <w:t>:</w:t>
      </w:r>
    </w:p>
    <w:p w14:paraId="08278F4C" w14:textId="5C81B53F" w:rsidR="00847082" w:rsidRDefault="005B6F6D" w:rsidP="00847082">
      <w:pPr>
        <w:rPr>
          <w:rtl/>
        </w:rPr>
      </w:pPr>
      <w:r>
        <w:rPr>
          <w:noProof/>
        </w:rPr>
        <w:drawing>
          <wp:inline distT="0" distB="0" distL="0" distR="0" wp14:anchorId="3E9B61D1" wp14:editId="0B81DAE5">
            <wp:extent cx="6120130" cy="3208655"/>
            <wp:effectExtent l="0" t="0" r="0" b="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1A6" w14:textId="79A9E277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כתובת ה </w:t>
      </w:r>
      <w:r>
        <w:rPr>
          <w:rFonts w:hint="cs"/>
        </w:rPr>
        <w:t>IP</w:t>
      </w:r>
      <w:r>
        <w:rPr>
          <w:rFonts w:hint="cs"/>
          <w:rtl/>
        </w:rPr>
        <w:t xml:space="preserve"> של המחשב? </w:t>
      </w:r>
      <w:r w:rsidR="00BA0CFA">
        <w:rPr>
          <w:b/>
          <w:bCs/>
        </w:rPr>
        <w:t>172.16.9.156</w:t>
      </w:r>
    </w:p>
    <w:p w14:paraId="53FF129A" w14:textId="4FF23F4E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>מה מזהה הרשת (</w:t>
      </w:r>
      <w:r>
        <w:t>subnet</w:t>
      </w:r>
      <w:r>
        <w:rPr>
          <w:rFonts w:hint="cs"/>
          <w:rtl/>
        </w:rPr>
        <w:t xml:space="preserve">) שהמחשב נמצא בא? </w:t>
      </w:r>
      <w:r w:rsidR="00BA0CFA">
        <w:rPr>
          <w:b/>
          <w:bCs/>
        </w:rPr>
        <w:t>255.255.0.0</w:t>
      </w:r>
    </w:p>
    <w:p w14:paraId="7B797D2D" w14:textId="41C0120F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תנו דוגמה לשתי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נוספות של מחשבים באותה רשת:</w:t>
      </w:r>
      <w:r>
        <w:rPr>
          <w:rtl/>
        </w:rPr>
        <w:br/>
      </w:r>
      <w:r w:rsidR="00BA0CFA">
        <w:rPr>
          <w:b/>
          <w:bCs/>
        </w:rPr>
        <w:t>172.16.100.5</w:t>
      </w:r>
      <w:r w:rsidR="00BA0CFA">
        <w:rPr>
          <w:rtl/>
        </w:rPr>
        <w:br/>
      </w:r>
      <w:r w:rsidR="00BA0CFA">
        <w:rPr>
          <w:b/>
          <w:bCs/>
        </w:rPr>
        <w:t>172.16.9.200</w:t>
      </w:r>
    </w:p>
    <w:p w14:paraId="7EC42260" w14:textId="2E639792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תנו דוגמא לשתי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של מחשבים שלא נמצאים באותה רשת אשר הן בפורמט </w:t>
      </w:r>
      <w:r>
        <w:t>172.X.X.X</w:t>
      </w:r>
      <w:r>
        <w:rPr>
          <w:rFonts w:hint="cs"/>
          <w:rtl/>
        </w:rPr>
        <w:t>:</w:t>
      </w:r>
      <w:r>
        <w:rPr>
          <w:rtl/>
        </w:rPr>
        <w:br/>
      </w:r>
      <w:r w:rsidR="00BA0CFA">
        <w:rPr>
          <w:b/>
          <w:bCs/>
        </w:rPr>
        <w:t>172.90.10.4</w:t>
      </w:r>
      <w:r>
        <w:rPr>
          <w:rtl/>
        </w:rPr>
        <w:br/>
      </w:r>
      <w:r w:rsidR="00BA0CFA">
        <w:rPr>
          <w:b/>
          <w:bCs/>
        </w:rPr>
        <w:t>172.5.200.3</w:t>
      </w:r>
    </w:p>
    <w:p w14:paraId="4567C6F8" w14:textId="2DF2E684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>כיצד קיבל המחשב את הכתובת שלו? (באם קיים פרוטוקול, ציי</w:t>
      </w:r>
      <w:r w:rsidR="005B6F6D">
        <w:rPr>
          <w:rFonts w:hint="cs"/>
          <w:rtl/>
        </w:rPr>
        <w:t>נו</w:t>
      </w:r>
      <w:r>
        <w:rPr>
          <w:rFonts w:hint="cs"/>
          <w:rtl/>
        </w:rPr>
        <w:t xml:space="preserve"> את שמו)</w:t>
      </w:r>
      <w:r>
        <w:rPr>
          <w:rtl/>
        </w:rPr>
        <w:br/>
      </w:r>
      <w:r w:rsidR="00BA0CFA">
        <w:rPr>
          <w:rFonts w:hint="cs"/>
          <w:b/>
          <w:bCs/>
          <w:rtl/>
        </w:rPr>
        <w:t xml:space="preserve">המחשב קיבל את הכתובת שלו בעזרת הפרוטוקול </w:t>
      </w:r>
      <w:r w:rsidR="00BA0CFA">
        <w:rPr>
          <w:rFonts w:hint="cs"/>
          <w:b/>
          <w:bCs/>
        </w:rPr>
        <w:t>DHCP</w:t>
      </w:r>
      <w:r w:rsidR="00BA0CFA">
        <w:rPr>
          <w:rFonts w:hint="cs"/>
          <w:b/>
          <w:bCs/>
          <w:rtl/>
        </w:rPr>
        <w:t xml:space="preserve">, המחשב שלח הודעת </w:t>
      </w:r>
      <w:r w:rsidR="00BA0CFA">
        <w:rPr>
          <w:b/>
          <w:bCs/>
        </w:rPr>
        <w:t>discover</w:t>
      </w:r>
      <w:r w:rsidR="00BA0CFA">
        <w:rPr>
          <w:rFonts w:hint="cs"/>
          <w:b/>
          <w:bCs/>
          <w:rtl/>
        </w:rPr>
        <w:t xml:space="preserve"> אז קיבל הצעה/הצעות משרת</w:t>
      </w:r>
      <w:r w:rsidR="009E170D">
        <w:rPr>
          <w:rFonts w:hint="cs"/>
          <w:b/>
          <w:bCs/>
          <w:rtl/>
        </w:rPr>
        <w:t>,</w:t>
      </w:r>
      <w:r w:rsidR="00BA0CFA">
        <w:rPr>
          <w:rFonts w:hint="cs"/>
          <w:b/>
          <w:bCs/>
          <w:rtl/>
        </w:rPr>
        <w:t xml:space="preserve"> אז הלקוח שלח הודעת </w:t>
      </w:r>
      <w:r w:rsidR="00BA0CFA">
        <w:rPr>
          <w:b/>
          <w:bCs/>
        </w:rPr>
        <w:t>request</w:t>
      </w:r>
      <w:r w:rsidR="00BA0CFA">
        <w:rPr>
          <w:rFonts w:hint="cs"/>
          <w:b/>
          <w:bCs/>
          <w:rtl/>
        </w:rPr>
        <w:t xml:space="preserve"> בתגובה לאחת מההצעות שאומרת שהוא רוצה את הכתוב</w:t>
      </w:r>
      <w:r w:rsidR="009E170D">
        <w:rPr>
          <w:rFonts w:hint="cs"/>
          <w:b/>
          <w:bCs/>
          <w:rtl/>
        </w:rPr>
        <w:t xml:space="preserve">ות שהוצעה לו מהשרת הזה, </w:t>
      </w:r>
      <w:r w:rsidR="00BA0CFA">
        <w:rPr>
          <w:rFonts w:hint="cs"/>
          <w:b/>
          <w:bCs/>
          <w:rtl/>
        </w:rPr>
        <w:t xml:space="preserve">ואז השרת שולח ללקוח </w:t>
      </w:r>
      <w:r w:rsidR="00BA0CFA">
        <w:rPr>
          <w:rFonts w:hint="cs"/>
          <w:b/>
          <w:bCs/>
        </w:rPr>
        <w:t>A</w:t>
      </w:r>
      <w:r w:rsidR="00BA0CFA">
        <w:rPr>
          <w:b/>
          <w:bCs/>
        </w:rPr>
        <w:t>ck</w:t>
      </w:r>
      <w:r w:rsidR="00BA0CFA">
        <w:rPr>
          <w:rFonts w:hint="cs"/>
          <w:b/>
          <w:bCs/>
          <w:rtl/>
        </w:rPr>
        <w:t xml:space="preserve"> שאומר שהלקוח יכול להשתמש בכתובת שהשרת הציע לו.</w:t>
      </w:r>
    </w:p>
    <w:p w14:paraId="3948E8F1" w14:textId="6A2543D5" w:rsidR="00847082" w:rsidRDefault="00847082" w:rsidP="009E170D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האם ניתן לכתוב את ה </w:t>
      </w:r>
      <w:r>
        <w:t>Subnet Mask</w:t>
      </w:r>
      <w:r>
        <w:rPr>
          <w:rFonts w:hint="cs"/>
          <w:rtl/>
        </w:rPr>
        <w:t xml:space="preserve"> בצורה שונה? אם כן מהי?</w:t>
      </w:r>
      <w:r w:rsidR="005B6F6D">
        <w:rPr>
          <w:rFonts w:hint="cs"/>
          <w:rtl/>
        </w:rPr>
        <w:t xml:space="preserve"> 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ניתן לכתוב אותו בביטים ואז לעשות </w:t>
      </w:r>
      <w:r w:rsidR="009E170D">
        <w:rPr>
          <w:rFonts w:hint="cs"/>
          <w:b/>
          <w:bCs/>
          <w:rtl/>
        </w:rPr>
        <w:t xml:space="preserve">איתו </w:t>
      </w:r>
      <w:r w:rsidR="00B564E6">
        <w:rPr>
          <w:b/>
          <w:bCs/>
        </w:rPr>
        <w:t>or</w:t>
      </w:r>
      <w:r w:rsidR="00B564E6">
        <w:rPr>
          <w:rFonts w:hint="cs"/>
          <w:b/>
          <w:bCs/>
          <w:rtl/>
        </w:rPr>
        <w:t xml:space="preserve"> ואפשר לכתוב גם כמה ביטים אפשר לשנות בכתובות לדוגמה כאן </w:t>
      </w:r>
      <w:r w:rsidR="00B564E6">
        <w:rPr>
          <w:b/>
          <w:bCs/>
        </w:rPr>
        <w:t>/16</w:t>
      </w:r>
      <w:bookmarkStart w:id="0" w:name="_GoBack"/>
      <w:bookmarkEnd w:id="0"/>
    </w:p>
    <w:p w14:paraId="260751A6" w14:textId="493188AB" w:rsidR="00847082" w:rsidRDefault="00843885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כל כמה זמן על המחשב לחדש את הבקשה לקבל כתובת </w:t>
      </w:r>
      <w:r>
        <w:rPr>
          <w:rFonts w:hint="cs"/>
        </w:rPr>
        <w:t>IP</w:t>
      </w:r>
      <w:r w:rsidR="00847082">
        <w:rPr>
          <w:rFonts w:hint="cs"/>
          <w:rtl/>
        </w:rPr>
        <w:t>?</w:t>
      </w:r>
      <w:r w:rsidR="005B6F6D">
        <w:rPr>
          <w:rFonts w:hint="cs"/>
          <w:rtl/>
        </w:rPr>
        <w:t xml:space="preserve"> (הניחו שסימני השאלה מראים על חודש זהה)</w:t>
      </w:r>
      <w:r w:rsidR="00847082">
        <w:rPr>
          <w:rtl/>
        </w:rPr>
        <w:br/>
      </w:r>
      <w:r w:rsidR="00BA0CFA">
        <w:rPr>
          <w:rFonts w:hint="cs"/>
          <w:b/>
          <w:bCs/>
          <w:rtl/>
        </w:rPr>
        <w:t>בדוגמה הזאת המחשב קיבל את הכתובת ב8 לחודש ??</w:t>
      </w:r>
      <w:r w:rsidR="00BA0CFA">
        <w:rPr>
          <w:rFonts w:hint="cs"/>
          <w:rtl/>
        </w:rPr>
        <w:t xml:space="preserve"> </w:t>
      </w:r>
      <w:r w:rsidR="00BA0CFA">
        <w:rPr>
          <w:rFonts w:hint="cs"/>
          <w:b/>
          <w:bCs/>
          <w:rtl/>
        </w:rPr>
        <w:t>בשנת 2022 בשעה 16:26:21 וצריך לחדש את הבקשה ב11 לחודש ?? בשנת 2022 בשעה 07:48:20</w:t>
      </w:r>
    </w:p>
    <w:p w14:paraId="01D414F1" w14:textId="6619E818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המשמעות של </w:t>
      </w:r>
      <w:r>
        <w:t>Default Gateway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b/>
          <w:bCs/>
        </w:rPr>
        <w:t>default gateway</w:t>
      </w:r>
      <w:r w:rsidR="0004416C">
        <w:rPr>
          <w:rFonts w:hint="cs"/>
          <w:b/>
          <w:bCs/>
          <w:rtl/>
        </w:rPr>
        <w:t xml:space="preserve"> זה הכתובות של ה</w:t>
      </w:r>
      <w:r w:rsidR="0004416C">
        <w:rPr>
          <w:b/>
          <w:bCs/>
        </w:rPr>
        <w:t>router</w:t>
      </w:r>
      <w:r w:rsidR="0004416C">
        <w:rPr>
          <w:rFonts w:hint="cs"/>
          <w:b/>
          <w:bCs/>
          <w:rtl/>
        </w:rPr>
        <w:t xml:space="preserve"> שבו אנחנו משתמשים כדי לתקשר עם מחשבים מחוץ לרשת הפנימית שלנו.</w:t>
      </w:r>
    </w:p>
    <w:p w14:paraId="4034078A" w14:textId="77777777" w:rsidR="00847082" w:rsidRDefault="00847082" w:rsidP="00847082">
      <w:pPr>
        <w:pStyle w:val="a6"/>
      </w:pPr>
    </w:p>
    <w:p w14:paraId="7BF5DD0D" w14:textId="00711DA3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הסבירו מהו </w:t>
      </w:r>
      <w:r>
        <w:t>DHCP Server</w:t>
      </w:r>
      <w:r>
        <w:rPr>
          <w:rFonts w:hint="cs"/>
          <w:rtl/>
        </w:rPr>
        <w:t xml:space="preserve"> ומה אנחנו יכולים להסיק מכך שהכתובת שלו זהה לכתובת של ה </w:t>
      </w:r>
      <w:r>
        <w:t>Default Gateway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rFonts w:hint="cs"/>
          <w:b/>
          <w:bCs/>
          <w:rtl/>
        </w:rPr>
        <w:lastRenderedPageBreak/>
        <w:t xml:space="preserve">שרת </w:t>
      </w:r>
      <w:r w:rsidR="0004416C">
        <w:rPr>
          <w:rFonts w:hint="cs"/>
          <w:b/>
          <w:bCs/>
        </w:rPr>
        <w:t>DHCP</w:t>
      </w:r>
      <w:r w:rsidR="0004416C">
        <w:rPr>
          <w:rFonts w:hint="cs"/>
          <w:b/>
          <w:bCs/>
          <w:rtl/>
        </w:rPr>
        <w:t xml:space="preserve"> זה שרת שאחראי על לחלק כתובות </w:t>
      </w:r>
      <w:r w:rsidR="0004416C">
        <w:rPr>
          <w:rFonts w:hint="cs"/>
          <w:b/>
          <w:bCs/>
        </w:rPr>
        <w:t>IP</w:t>
      </w:r>
      <w:r w:rsidR="0004416C">
        <w:rPr>
          <w:rFonts w:hint="cs"/>
          <w:b/>
          <w:bCs/>
          <w:rtl/>
        </w:rPr>
        <w:t>, ניתן להסיק מכך שבמקרה הזה ה</w:t>
      </w:r>
      <w:r w:rsidR="0004416C">
        <w:rPr>
          <w:b/>
          <w:bCs/>
        </w:rPr>
        <w:t>router</w:t>
      </w:r>
      <w:r w:rsidR="0004416C">
        <w:rPr>
          <w:rFonts w:hint="cs"/>
          <w:b/>
          <w:bCs/>
          <w:rtl/>
        </w:rPr>
        <w:t xml:space="preserve"> אחר</w:t>
      </w:r>
      <w:r w:rsidR="009E170D">
        <w:rPr>
          <w:rFonts w:hint="cs"/>
          <w:b/>
          <w:bCs/>
          <w:rtl/>
        </w:rPr>
        <w:t>א</w:t>
      </w:r>
      <w:r w:rsidR="0004416C">
        <w:rPr>
          <w:rFonts w:hint="cs"/>
          <w:b/>
          <w:bCs/>
          <w:rtl/>
        </w:rPr>
        <w:t>י גם על החלוקת כתובות.</w:t>
      </w:r>
    </w:p>
    <w:p w14:paraId="0617BFB4" w14:textId="77777777" w:rsidR="00652F92" w:rsidRDefault="00652F92" w:rsidP="00652F92">
      <w:pPr>
        <w:pStyle w:val="a6"/>
        <w:rPr>
          <w:rtl/>
        </w:rPr>
      </w:pPr>
    </w:p>
    <w:p w14:paraId="1223E513" w14:textId="77777777" w:rsidR="00652F92" w:rsidRDefault="00652F92" w:rsidP="00652F92">
      <w:pPr>
        <w:spacing w:after="200" w:line="276" w:lineRule="auto"/>
      </w:pPr>
    </w:p>
    <w:p w14:paraId="222E308A" w14:textId="2603ECBA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תפקידו של ה </w:t>
      </w:r>
      <w:r>
        <w:t>DNS Server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התפקיד של שרת </w:t>
      </w:r>
      <w:r w:rsidR="0004416C">
        <w:rPr>
          <w:rFonts w:hint="cs"/>
          <w:b/>
          <w:bCs/>
        </w:rPr>
        <w:t>DNS</w:t>
      </w:r>
      <w:r w:rsidR="0004416C">
        <w:rPr>
          <w:rFonts w:hint="cs"/>
          <w:b/>
          <w:bCs/>
          <w:rtl/>
        </w:rPr>
        <w:t xml:space="preserve"> הוא להמיר כתובות (מ</w:t>
      </w:r>
      <w:r w:rsidR="0004416C">
        <w:rPr>
          <w:b/>
          <w:bCs/>
        </w:rPr>
        <w:t>hostname</w:t>
      </w:r>
      <w:r w:rsidR="0004416C">
        <w:rPr>
          <w:rFonts w:hint="cs"/>
          <w:rtl/>
        </w:rPr>
        <w:t xml:space="preserve"> </w:t>
      </w:r>
      <w:r w:rsidR="0004416C">
        <w:rPr>
          <w:rFonts w:hint="cs"/>
          <w:b/>
          <w:bCs/>
          <w:rtl/>
        </w:rPr>
        <w:t>ל</w:t>
      </w:r>
      <w:r w:rsidR="0004416C">
        <w:rPr>
          <w:rFonts w:hint="cs"/>
          <w:b/>
          <w:bCs/>
        </w:rPr>
        <w:t>IP</w:t>
      </w:r>
      <w:r w:rsidR="0004416C">
        <w:rPr>
          <w:rFonts w:hint="cs"/>
          <w:b/>
          <w:bCs/>
          <w:rtl/>
        </w:rPr>
        <w:t>)</w:t>
      </w:r>
    </w:p>
    <w:p w14:paraId="6108D880" w14:textId="72F6EC24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השם של השרת אשר הכתובת שלו </w:t>
      </w:r>
      <w:r w:rsidR="00914A87">
        <w:rPr>
          <w:rFonts w:hint="cs"/>
          <w:rtl/>
        </w:rPr>
        <w:t>4.2.2.2</w:t>
      </w:r>
      <w:r>
        <w:rPr>
          <w:rFonts w:hint="cs"/>
          <w:rtl/>
        </w:rPr>
        <w:t xml:space="preserve"> וכיצד אנו יכולים לגלות את השם?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השם של השרת שהכתובת שלו היא 4.2.2.2 הוא </w:t>
      </w:r>
      <w:r w:rsidR="0004416C" w:rsidRPr="0004416C">
        <w:rPr>
          <w:b/>
          <w:bCs/>
        </w:rPr>
        <w:t>b.resolvers.level3.net</w:t>
      </w:r>
      <w:r w:rsidR="0004416C">
        <w:rPr>
          <w:b/>
          <w:bCs/>
          <w:rtl/>
        </w:rPr>
        <w:br/>
      </w:r>
      <w:r w:rsidR="0004416C">
        <w:rPr>
          <w:rFonts w:hint="cs"/>
          <w:b/>
          <w:bCs/>
          <w:rtl/>
        </w:rPr>
        <w:t>ניתן לגלות את השם בעזרת פקודת ה</w:t>
      </w:r>
      <w:r w:rsidR="0004416C">
        <w:rPr>
          <w:b/>
          <w:bCs/>
        </w:rPr>
        <w:t>nslookup</w:t>
      </w:r>
      <w:r w:rsidR="0004416C">
        <w:rPr>
          <w:rFonts w:hint="cs"/>
          <w:b/>
          <w:bCs/>
          <w:rtl/>
        </w:rPr>
        <w:t xml:space="preserve"> ב</w:t>
      </w:r>
      <w:r w:rsidR="0004416C">
        <w:rPr>
          <w:b/>
          <w:bCs/>
        </w:rPr>
        <w:t>cmd</w:t>
      </w:r>
      <w:r w:rsidR="0004416C">
        <w:rPr>
          <w:rFonts w:hint="cs"/>
          <w:b/>
          <w:bCs/>
          <w:rtl/>
        </w:rPr>
        <w:t>.</w:t>
      </w:r>
    </w:p>
    <w:p w14:paraId="2B669373" w14:textId="77777777" w:rsidR="00847082" w:rsidRDefault="00847082" w:rsidP="00847082">
      <w:pPr>
        <w:pStyle w:val="a6"/>
      </w:pPr>
    </w:p>
    <w:p w14:paraId="19335A4D" w14:textId="75FCD2AF" w:rsidR="00847082" w:rsidRDefault="00847082" w:rsidP="00847082">
      <w:pPr>
        <w:pStyle w:val="a6"/>
      </w:pPr>
    </w:p>
    <w:p w14:paraId="621C064D" w14:textId="15FAAB4C" w:rsidR="00847082" w:rsidRDefault="00847082" w:rsidP="00847082">
      <w:pPr>
        <w:pStyle w:val="a6"/>
        <w:numPr>
          <w:ilvl w:val="0"/>
          <w:numId w:val="40"/>
        </w:numPr>
        <w:spacing w:after="200" w:line="276" w:lineRule="auto"/>
      </w:pPr>
      <w:r>
        <w:rPr>
          <w:rFonts w:hint="cs"/>
          <w:b/>
          <w:bCs/>
          <w:rtl/>
        </w:rPr>
        <w:t>(9 נקודות, כל סעיף 3 נקודות)</w:t>
      </w:r>
      <w:r>
        <w:rPr>
          <w:rFonts w:hint="cs"/>
          <w:rtl/>
        </w:rPr>
        <w:t>השאלות הבאות מתייחסות לתצלום המסך הנתון:</w:t>
      </w:r>
      <w:r>
        <w:rPr>
          <w:rtl/>
        </w:rPr>
        <w:br/>
      </w:r>
      <w:r w:rsidRPr="00F810E0">
        <w:rPr>
          <w:lang w:eastAsia="en-US"/>
        </w:rPr>
        <w:drawing>
          <wp:inline distT="0" distB="0" distL="0" distR="0" wp14:anchorId="419AA507" wp14:editId="682CB3CD">
            <wp:extent cx="5266690" cy="2452370"/>
            <wp:effectExtent l="0" t="0" r="0" b="508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9901" w14:textId="30985CDD" w:rsidR="00847082" w:rsidRDefault="00847082" w:rsidP="009E170D">
      <w:pPr>
        <w:pStyle w:val="a6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>מה המשמעות של</w:t>
      </w:r>
      <w:r>
        <w:t xml:space="preserve"> </w:t>
      </w:r>
      <w:r>
        <w:rPr>
          <w:rFonts w:hint="cs"/>
          <w:rtl/>
        </w:rPr>
        <w:t xml:space="preserve">הערך של השדה </w:t>
      </w:r>
      <w:r>
        <w:t>DHCP Enables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אם השדה מאופשר אז המחשב ישתמש בשרת </w:t>
      </w:r>
      <w:r w:rsidR="0004416C">
        <w:rPr>
          <w:b/>
          <w:bCs/>
        </w:rPr>
        <w:t>DHCP</w:t>
      </w:r>
      <w:r w:rsidR="0004416C">
        <w:rPr>
          <w:rFonts w:hint="cs"/>
          <w:b/>
          <w:bCs/>
          <w:rtl/>
        </w:rPr>
        <w:t xml:space="preserve"> כדי לקבל את כתובת ה</w:t>
      </w:r>
      <w:r w:rsidR="0004416C">
        <w:rPr>
          <w:rFonts w:hint="cs"/>
          <w:b/>
          <w:bCs/>
        </w:rPr>
        <w:t>IP</w:t>
      </w:r>
      <w:r w:rsidR="0004416C">
        <w:rPr>
          <w:rFonts w:hint="cs"/>
          <w:b/>
          <w:bCs/>
          <w:rtl/>
        </w:rPr>
        <w:t xml:space="preserve"> שלו, אם לא </w:t>
      </w:r>
      <w:r w:rsidR="009E170D">
        <w:rPr>
          <w:rFonts w:hint="cs"/>
          <w:b/>
          <w:bCs/>
          <w:rtl/>
        </w:rPr>
        <w:t xml:space="preserve">למחשב לא תהיה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(אלא אם כן המשתמש יכניס בעצמו)</w:t>
      </w:r>
    </w:p>
    <w:p w14:paraId="453C9DD2" w14:textId="50FEB6A7" w:rsidR="00847082" w:rsidRDefault="00847082" w:rsidP="009E170D">
      <w:pPr>
        <w:pStyle w:val="a6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 xml:space="preserve">כיצד המחשב קיבל את כתובת ה </w:t>
      </w:r>
      <w:r>
        <w:rPr>
          <w:rFonts w:hint="cs"/>
        </w:rPr>
        <w:t>IP</w:t>
      </w:r>
      <w:r>
        <w:rPr>
          <w:rFonts w:hint="cs"/>
          <w:rtl/>
        </w:rPr>
        <w:t xml:space="preserve"> שלו?</w:t>
      </w:r>
      <w:r>
        <w:rPr>
          <w:rtl/>
        </w:rPr>
        <w:br/>
      </w:r>
      <w:r w:rsidR="009E170D">
        <w:rPr>
          <w:rFonts w:hint="cs"/>
          <w:b/>
          <w:bCs/>
          <w:rtl/>
        </w:rPr>
        <w:t xml:space="preserve">המשתמש הגדיר כתובת </w:t>
      </w:r>
      <w:r w:rsidR="0004416C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סטטית בעצמו</w:t>
      </w:r>
    </w:p>
    <w:p w14:paraId="417F4EB1" w14:textId="7B0B0A7A" w:rsidR="00847082" w:rsidRDefault="00847082" w:rsidP="009E170D">
      <w:pPr>
        <w:pStyle w:val="a6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 xml:space="preserve">האם ניתן לגלוש מהמחשב ל </w:t>
      </w:r>
      <w:hyperlink r:id="rId14" w:history="1">
        <w:r w:rsidRPr="008323AA">
          <w:rPr>
            <w:rStyle w:val="Hyperlink"/>
          </w:rPr>
          <w:t>www.ynet.co.il</w:t>
        </w:r>
      </w:hyperlink>
      <w:r>
        <w:rPr>
          <w:rFonts w:hint="cs"/>
          <w:rtl/>
        </w:rPr>
        <w:t>? הסבירו מדוע.</w:t>
      </w:r>
      <w:r>
        <w:rPr>
          <w:rtl/>
        </w:rPr>
        <w:br/>
      </w:r>
      <w:r w:rsidR="009E170D">
        <w:rPr>
          <w:rFonts w:hint="cs"/>
          <w:b/>
          <w:bCs/>
          <w:rtl/>
        </w:rPr>
        <w:t xml:space="preserve">כן, מאחר ולמחשב יש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, אם המשתמש לא היה מכניס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סטטית אז למחשב לא הייתה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ואז הוא לא היה יכול לתקשר עם מחשבים אחרים.</w:t>
      </w:r>
    </w:p>
    <w:p w14:paraId="2192C996" w14:textId="59198B92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440C4F02" w14:textId="77777777" w:rsidR="00652F92" w:rsidRDefault="00652F92" w:rsidP="00847082">
      <w:pPr>
        <w:jc w:val="center"/>
        <w:rPr>
          <w:i/>
          <w:iCs/>
          <w:sz w:val="44"/>
          <w:szCs w:val="44"/>
          <w:rtl/>
        </w:rPr>
      </w:pPr>
    </w:p>
    <w:p w14:paraId="174C5464" w14:textId="77777777" w:rsidR="00847082" w:rsidRDefault="00847082" w:rsidP="00847082">
      <w:pPr>
        <w:jc w:val="center"/>
        <w:rPr>
          <w:rFonts w:cs="David Transparent"/>
          <w:i/>
          <w:iCs/>
          <w:sz w:val="44"/>
          <w:szCs w:val="44"/>
        </w:rPr>
      </w:pPr>
      <w:r>
        <w:rPr>
          <w:i/>
          <w:iCs/>
          <w:sz w:val="44"/>
          <w:szCs w:val="44"/>
          <w:rtl/>
        </w:rPr>
        <w:t xml:space="preserve">בהצלחה </w:t>
      </w:r>
      <w:r>
        <w:rPr>
          <w:i/>
          <w:iCs/>
          <w:sz w:val="44"/>
          <w:szCs w:val="44"/>
        </w:rPr>
        <w:sym w:font="Wingdings" w:char="F04A"/>
      </w:r>
    </w:p>
    <w:p w14:paraId="664E2C16" w14:textId="77777777" w:rsidR="00847082" w:rsidRPr="00A4616D" w:rsidRDefault="00847082" w:rsidP="00847082">
      <w:pPr>
        <w:rPr>
          <w:rFonts w:ascii="Arial" w:hAnsi="Arial" w:cs="Arial"/>
          <w:b/>
          <w:bCs/>
          <w:rtl/>
        </w:rPr>
      </w:pPr>
    </w:p>
    <w:p w14:paraId="5FFE24D4" w14:textId="77777777" w:rsidR="00847082" w:rsidRDefault="00847082" w:rsidP="00847082">
      <w:pPr>
        <w:jc w:val="right"/>
        <w:rPr>
          <w:rFonts w:ascii="Arial" w:hAnsi="Arial" w:cs="Arial"/>
          <w:b/>
          <w:bCs/>
          <w:rtl/>
        </w:rPr>
      </w:pPr>
      <w:r w:rsidRPr="00A4616D">
        <w:rPr>
          <w:rFonts w:ascii="Arial" w:hAnsi="Arial" w:cs="Arial" w:hint="cs"/>
          <w:b/>
          <w:bCs/>
          <w:rtl/>
        </w:rPr>
        <w:t>ניר דוויק</w:t>
      </w:r>
    </w:p>
    <w:p w14:paraId="4B17E01E" w14:textId="77777777" w:rsidR="00DA2007" w:rsidRPr="00B7412E" w:rsidRDefault="00DA2007" w:rsidP="00847082">
      <w:pPr>
        <w:rPr>
          <w:rtl/>
        </w:rPr>
      </w:pPr>
    </w:p>
    <w:sectPr w:rsidR="00DA2007" w:rsidRPr="00B7412E" w:rsidSect="00F45A50">
      <w:headerReference w:type="default" r:id="rId15"/>
      <w:footerReference w:type="default" r:id="rId16"/>
      <w:pgSz w:w="11906" w:h="16838"/>
      <w:pgMar w:top="1440" w:right="1134" w:bottom="1440" w:left="1134" w:header="288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9A7A4" w14:textId="77777777" w:rsidR="00F45EB3" w:rsidRDefault="00F45EB3">
      <w:r>
        <w:separator/>
      </w:r>
    </w:p>
  </w:endnote>
  <w:endnote w:type="continuationSeparator" w:id="0">
    <w:p w14:paraId="1146A2FD" w14:textId="77777777" w:rsidR="00F45EB3" w:rsidRDefault="00F4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9D932" w14:textId="2F2F3EAA" w:rsidR="002D7D92" w:rsidRDefault="00FA7EB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83BFD2" wp14:editId="166AB97B">
              <wp:simplePos x="0" y="0"/>
              <wp:positionH relativeFrom="column">
                <wp:posOffset>-1047577</wp:posOffset>
              </wp:positionH>
              <wp:positionV relativeFrom="paragraph">
                <wp:posOffset>104998</wp:posOffset>
              </wp:positionV>
              <wp:extent cx="7959659" cy="380876"/>
              <wp:effectExtent l="0" t="0" r="3810" b="635"/>
              <wp:wrapNone/>
              <wp:docPr id="45" name="Group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9659" cy="380876"/>
                        <a:chOff x="0" y="0"/>
                        <a:chExt cx="7959659" cy="380876"/>
                      </a:xfrm>
                    </wpg:grpSpPr>
                    <wps:wsp>
                      <wps:cNvPr id="9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6359459" y="37976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F0E5D" w14:textId="77777777" w:rsidR="002D7D92" w:rsidRPr="002530F9" w:rsidRDefault="002D7D92" w:rsidP="007C7ED6">
                            <w:pPr>
                              <w:rPr>
                                <w:rFonts w:cs="Aharoni"/>
                                <w:color w:val="000000"/>
                                <w:rtl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הדסים, דאר הדסים  42845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978524" y="16766"/>
                          <a:ext cx="14979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DC6F4" w14:textId="77777777" w:rsidR="002D7D92" w:rsidRPr="002530F9" w:rsidRDefault="002D7D92" w:rsidP="0094534A">
                            <w:pPr>
                              <w:rPr>
                                <w:rFonts w:cs="Aharoni"/>
                                <w:color w:val="000000"/>
                                <w:rtl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טל: </w:t>
                            </w:r>
                            <w:r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8997241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rtl/>
                              </w:rPr>
                              <w:t>–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09 : </w:t>
                            </w:r>
                            <w:r w:rsidRPr="002530F9">
                              <w:rPr>
                                <w:rFonts w:hint="c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Pr="002530F9">
                              <w:rPr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394660" y="27371"/>
                          <a:ext cx="16389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53D72" w14:textId="77777777" w:rsidR="002D7D92" w:rsidRPr="002530F9" w:rsidRDefault="002D7D92" w:rsidP="00967E92">
                            <w:pPr>
                              <w:rPr>
                                <w:rFonts w:cs="Aharoni"/>
                                <w:color w:val="000000"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פקס: </w:t>
                            </w:r>
                            <w:r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8998750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rtl/>
                              </w:rPr>
                              <w:t>–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09 :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>Fax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118063" y="24831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E39A" w14:textId="77777777" w:rsidR="002D7D92" w:rsidRPr="00C835C2" w:rsidRDefault="002D7D92" w:rsidP="007C7ED6">
                            <w:pPr>
                              <w:bidi w:val="0"/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835C2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>Hadassim</w:t>
                            </w:r>
                            <w:proofErr w:type="spellEnd"/>
                            <w:r w:rsidRPr="00C835C2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 xml:space="preserve">  Israel</w:t>
                            </w:r>
                            <w:proofErr w:type="gramEnd"/>
                            <w:r w:rsidRPr="00C835C2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 xml:space="preserve"> 42845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348640" y="33309"/>
                          <a:ext cx="17735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1A6EF" w14:textId="77777777" w:rsidR="002D7D92" w:rsidRPr="00C835C2" w:rsidRDefault="002D7D92" w:rsidP="00C835C2">
                            <w:pPr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35C2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http://www.hadassim.org.il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3473945" y="20353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1"/>
                      <wps:cNvCnPr>
                        <a:cxnSpLocks noChangeShapeType="1"/>
                      </wps:cNvCnPr>
                      <wps:spPr bwMode="auto">
                        <a:xfrm>
                          <a:off x="4982111" y="18036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2"/>
                      <wps:cNvCnPr>
                        <a:cxnSpLocks noChangeShapeType="1"/>
                      </wps:cNvCnPr>
                      <wps:spPr bwMode="auto">
                        <a:xfrm>
                          <a:off x="6430488" y="18036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3"/>
                      <wps:cNvCnPr>
                        <a:cxnSpLocks noChangeShapeType="1"/>
                      </wps:cNvCnPr>
                      <wps:spPr bwMode="auto">
                        <a:xfrm>
                          <a:off x="2128858" y="20353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3BFD2" id="Group 45" o:spid="_x0000_s1053" style="position:absolute;left:0;text-align:left;margin-left:-82.5pt;margin-top:8.25pt;width:626.75pt;height:30pt;z-index:251664384" coordsize="79596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4" type="#_x0000_t202" style="position:absolute;left:63594;top:379;width:16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<v:textbox>
                  <w:txbxContent>
                    <w:p w14:paraId="52BF0E5D" w14:textId="77777777" w:rsidR="002D7D92" w:rsidRPr="002530F9" w:rsidRDefault="002D7D92" w:rsidP="007C7ED6">
                      <w:pPr>
                        <w:rPr>
                          <w:rFonts w:cs="Aharoni"/>
                          <w:color w:val="000000"/>
                          <w:rtl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>הדסים, דאר הדסים  42845</w:t>
                      </w:r>
                    </w:p>
                  </w:txbxContent>
                </v:textbox>
              </v:shape>
              <v:shape id="Text Box 5" o:spid="_x0000_s1055" type="#_x0000_t202" style="position:absolute;left:49785;top:167;width:1497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576DC6F4" w14:textId="77777777" w:rsidR="002D7D92" w:rsidRPr="002530F9" w:rsidRDefault="002D7D92" w:rsidP="0094534A">
                      <w:pPr>
                        <w:rPr>
                          <w:rFonts w:cs="Aharoni"/>
                          <w:color w:val="000000"/>
                          <w:rtl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טל: </w:t>
                      </w:r>
                      <w:r>
                        <w:rPr>
                          <w:rFonts w:cs="Aharoni" w:hint="cs"/>
                          <w:color w:val="000000"/>
                          <w:rtl/>
                        </w:rPr>
                        <w:t>8997241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</w:t>
                      </w:r>
                      <w:r w:rsidRPr="002530F9">
                        <w:rPr>
                          <w:rFonts w:cs="Aharoni"/>
                          <w:color w:val="000000"/>
                          <w:rtl/>
                        </w:rPr>
                        <w:t>–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09 : </w:t>
                      </w:r>
                      <w:r w:rsidRPr="002530F9">
                        <w:rPr>
                          <w:rFonts w:hint="cs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Pr="002530F9">
                        <w:rPr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2530F9">
                        <w:rPr>
                          <w:rFonts w:cs="Aharoni"/>
                          <w:color w:val="000000"/>
                        </w:rPr>
                        <w:t>l</w:t>
                      </w:r>
                    </w:p>
                  </w:txbxContent>
                </v:textbox>
              </v:shape>
              <v:shape id="Text Box 6" o:spid="_x0000_s1056" type="#_x0000_t202" style="position:absolute;left:33946;top:273;width:163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<v:textbox>
                  <w:txbxContent>
                    <w:p w14:paraId="74453D72" w14:textId="77777777" w:rsidR="002D7D92" w:rsidRPr="002530F9" w:rsidRDefault="002D7D92" w:rsidP="00967E92">
                      <w:pPr>
                        <w:rPr>
                          <w:rFonts w:cs="Aharoni"/>
                          <w:color w:val="000000"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פקס: </w:t>
                      </w:r>
                      <w:r>
                        <w:rPr>
                          <w:rFonts w:cs="Aharoni" w:hint="cs"/>
                          <w:color w:val="000000"/>
                          <w:rtl/>
                        </w:rPr>
                        <w:t>8998750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</w:t>
                      </w:r>
                      <w:r w:rsidRPr="002530F9">
                        <w:rPr>
                          <w:rFonts w:cs="Aharoni"/>
                          <w:color w:val="000000"/>
                          <w:rtl/>
                        </w:rPr>
                        <w:t>–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09 : </w:t>
                      </w:r>
                      <w:r w:rsidRPr="002530F9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>Fax</w:t>
                      </w:r>
                    </w:p>
                  </w:txbxContent>
                </v:textbox>
              </v:shape>
              <v:shape id="Text Box 7" o:spid="_x0000_s1057" type="#_x0000_t202" style="position:absolute;left:21180;top:248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8CDE39A" w14:textId="77777777" w:rsidR="002D7D92" w:rsidRPr="00C835C2" w:rsidRDefault="002D7D92" w:rsidP="007C7ED6">
                      <w:pPr>
                        <w:bidi w:val="0"/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835C2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>Hadassim</w:t>
                      </w:r>
                      <w:proofErr w:type="spellEnd"/>
                      <w:r w:rsidRPr="00C835C2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 xml:space="preserve">  Israel</w:t>
                      </w:r>
                      <w:proofErr w:type="gramEnd"/>
                      <w:r w:rsidRPr="00C835C2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 xml:space="preserve"> 42845</w:t>
                      </w:r>
                    </w:p>
                  </w:txbxContent>
                </v:textbox>
              </v:shape>
              <v:line id="Line 8" o:spid="_x0000_s1058" style="position:absolute;visibility:visible;mso-wrap-style:square" from="0,0" to="788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v:shape id="Text Box 9" o:spid="_x0000_s1059" type="#_x0000_t202" style="position:absolute;left:3486;top:333;width:177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2211A6EF" w14:textId="77777777" w:rsidR="002D7D92" w:rsidRPr="00C835C2" w:rsidRDefault="002D7D92" w:rsidP="00C835C2">
                      <w:pPr>
                        <w:jc w:val="center"/>
                        <w:rPr>
                          <w:rFonts w:cs="Aharoni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835C2">
                        <w:rPr>
                          <w:rFonts w:cs="Aharoni"/>
                          <w:b/>
                          <w:bCs/>
                          <w:color w:val="000000"/>
                          <w:sz w:val="21"/>
                          <w:szCs w:val="21"/>
                        </w:rPr>
                        <w:t>http://www.hadassim.org.il</w:t>
                      </w:r>
                    </w:p>
                  </w:txbxContent>
                </v:textbox>
              </v:shape>
              <v:line id="Line 10" o:spid="_x0000_s1060" style="position:absolute;visibility:visible;mso-wrap-style:square" from="34739,203" to="34739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v:line id="Line 11" o:spid="_x0000_s1061" style="position:absolute;visibility:visible;mso-wrap-style:square" from="49821,180" to="49821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v:line id="Line 12" o:spid="_x0000_s1062" style="position:absolute;visibility:visible;mso-wrap-style:square" from="64304,180" to="64304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13" o:spid="_x0000_s1063" style="position:absolute;visibility:visible;mso-wrap-style:square" from="21288,203" to="21288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8D768" w14:textId="77777777" w:rsidR="00F45EB3" w:rsidRDefault="00F45EB3">
      <w:r>
        <w:separator/>
      </w:r>
    </w:p>
  </w:footnote>
  <w:footnote w:type="continuationSeparator" w:id="0">
    <w:p w14:paraId="179347F4" w14:textId="77777777" w:rsidR="00F45EB3" w:rsidRDefault="00F45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FD355" w14:textId="62EBBE13" w:rsidR="002D7D92" w:rsidRPr="00442C97" w:rsidRDefault="00F45A50">
    <w:pPr>
      <w:pStyle w:val="a3"/>
      <w:rPr>
        <w:rFonts w:cs="David"/>
        <w:sz w:val="32"/>
        <w:szCs w:val="32"/>
        <w:rtl/>
      </w:rPr>
    </w:pPr>
    <w:r w:rsidRPr="00442C97">
      <w:rPr>
        <w:rFonts w:cs="David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4893D9" wp14:editId="6F56E068">
              <wp:simplePos x="0" y="0"/>
              <wp:positionH relativeFrom="margin">
                <wp:posOffset>3006767</wp:posOffset>
              </wp:positionH>
              <wp:positionV relativeFrom="page">
                <wp:posOffset>114324</wp:posOffset>
              </wp:positionV>
              <wp:extent cx="1500505" cy="108585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0505" cy="108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4ED46" w14:textId="77777777" w:rsidR="002D7D92" w:rsidRPr="00AF5FD4" w:rsidRDefault="002D7D92" w:rsidP="006B7D7F">
                          <w:pPr>
                            <w:spacing w:before="20"/>
                            <w:jc w:val="center"/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ויצו הדסים</w:t>
                          </w:r>
                        </w:p>
                        <w:p w14:paraId="7B8F96C7" w14:textId="77777777" w:rsidR="002D7D92" w:rsidRPr="00AF5FD4" w:rsidRDefault="002D7D92" w:rsidP="006B7D7F">
                          <w:pPr>
                            <w:spacing w:before="20"/>
                            <w:jc w:val="center"/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כפר הילדים והנוער</w:t>
                          </w:r>
                        </w:p>
                        <w:p w14:paraId="4E985657" w14:textId="77777777" w:rsidR="002D7D92" w:rsidRPr="00940F22" w:rsidRDefault="002D7D92" w:rsidP="0011269D">
                          <w:pPr>
                            <w:pStyle w:val="1"/>
                            <w:spacing w:before="20"/>
                            <w:rPr>
                              <w:rFonts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ויצו הדסה קנדה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893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left:0;text-align:left;margin-left:236.75pt;margin-top:9pt;width:118.15pt;height:85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" filled="f" stroked="f">
              <v:textbox>
                <w:txbxContent>
                  <w:p w14:paraId="7984ED46" w14:textId="77777777" w:rsidR="002D7D92" w:rsidRPr="00AF5FD4" w:rsidRDefault="002D7D92" w:rsidP="006B7D7F">
                    <w:pPr>
                      <w:spacing w:before="20"/>
                      <w:jc w:val="center"/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ויצו הדסים</w:t>
                    </w:r>
                  </w:p>
                  <w:p w14:paraId="7B8F96C7" w14:textId="77777777" w:rsidR="002D7D92" w:rsidRPr="00AF5FD4" w:rsidRDefault="002D7D92" w:rsidP="006B7D7F">
                    <w:pPr>
                      <w:spacing w:before="20"/>
                      <w:jc w:val="center"/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כפר הילדים והנוער</w:t>
                    </w:r>
                  </w:p>
                  <w:p w14:paraId="4E985657" w14:textId="77777777" w:rsidR="002D7D92" w:rsidRPr="00940F22" w:rsidRDefault="002D7D92" w:rsidP="0011269D">
                    <w:pPr>
                      <w:pStyle w:val="1"/>
                      <w:spacing w:before="20"/>
                      <w:rPr>
                        <w:rFonts w:cs="Times New Roman"/>
                        <w:b/>
                        <w:bCs/>
                        <w:color w:val="000000"/>
                        <w:sz w:val="24"/>
                        <w:szCs w:val="24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ויצו הדסה קנדה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442C97">
      <w:rPr>
        <w:rFonts w:cs="David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E99A72" wp14:editId="72EBEB31">
              <wp:simplePos x="0" y="0"/>
              <wp:positionH relativeFrom="margin">
                <wp:posOffset>681165</wp:posOffset>
              </wp:positionH>
              <wp:positionV relativeFrom="page">
                <wp:posOffset>123058</wp:posOffset>
              </wp:positionV>
              <wp:extent cx="2132330" cy="1097726"/>
              <wp:effectExtent l="0" t="0" r="0" b="762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2330" cy="10977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3CD075" w14:textId="77777777" w:rsidR="002D7D92" w:rsidRPr="00F45A50" w:rsidRDefault="002D7D92" w:rsidP="00F45A50">
                          <w:pPr>
                            <w:pStyle w:val="3"/>
                            <w:jc w:val="center"/>
                            <w:rPr>
                              <w:rFonts w:cs="David"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F45A50">
                            <w:rPr>
                              <w:rFonts w:cs="David"/>
                              <w:color w:val="000000"/>
                              <w:sz w:val="28"/>
                              <w:szCs w:val="28"/>
                            </w:rPr>
                            <w:t>WIZO  HADASSIM</w:t>
                          </w:r>
                          <w:proofErr w:type="gramEnd"/>
                        </w:p>
                        <w:p w14:paraId="2615E47C" w14:textId="77777777" w:rsidR="002D7D92" w:rsidRPr="00F45A50" w:rsidRDefault="002D7D92" w:rsidP="00C6505A">
                          <w:pPr>
                            <w:pStyle w:val="1"/>
                            <w:rPr>
                              <w:rFonts w:cs="David"/>
                              <w:b/>
                              <w:bCs/>
                              <w:color w:val="000000"/>
                              <w:rtl/>
                            </w:rPr>
                          </w:pPr>
                          <w:r w:rsidRPr="00F45A50">
                            <w:rPr>
                              <w:rFonts w:cs="David"/>
                              <w:b/>
                              <w:bCs/>
                              <w:color w:val="000000"/>
                            </w:rPr>
                            <w:t>Children and Youth Village</w:t>
                          </w:r>
                          <w:r w:rsidRPr="00F45A50">
                            <w:rPr>
                              <w:rFonts w:cs="David" w:hint="cs"/>
                              <w:b/>
                              <w:bCs/>
                              <w:color w:val="000000"/>
                              <w:rtl/>
                            </w:rPr>
                            <w:t xml:space="preserve">  </w:t>
                          </w:r>
                        </w:p>
                        <w:p w14:paraId="47C04632" w14:textId="00116BD2" w:rsidR="002D7D92" w:rsidRPr="00F45A50" w:rsidRDefault="00AF5FD4" w:rsidP="00F45A50">
                          <w:pPr>
                            <w:bidi w:val="0"/>
                            <w:jc w:val="center"/>
                            <w:rPr>
                              <w:rFonts w:cs="David"/>
                              <w:color w:val="000000"/>
                              <w:sz w:val="22"/>
                              <w:szCs w:val="22"/>
                              <w:rtl/>
                            </w:rPr>
                          </w:pPr>
                          <w:r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Canadian Hadassah</w:t>
                          </w:r>
                          <w:r w:rsidR="002D7D92"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2D7D92"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Wizo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99A72" id="Text Box 3" o:spid="_x0000_s1052" type="#_x0000_t202" style="position:absolute;left:0;text-align:left;margin-left:53.65pt;margin-top:9.7pt;width:167.9pt;height:86.4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jJ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" filled="f" stroked="f">
              <v:textbox>
                <w:txbxContent>
                  <w:p w14:paraId="463CD075" w14:textId="77777777" w:rsidR="002D7D92" w:rsidRPr="00F45A50" w:rsidRDefault="002D7D92" w:rsidP="00F45A50">
                    <w:pPr>
                      <w:pStyle w:val="3"/>
                      <w:jc w:val="center"/>
                      <w:rPr>
                        <w:rFonts w:cs="David"/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F45A50">
                      <w:rPr>
                        <w:rFonts w:cs="David"/>
                        <w:color w:val="000000"/>
                        <w:sz w:val="28"/>
                        <w:szCs w:val="28"/>
                      </w:rPr>
                      <w:t>WIZO  HADASSIM</w:t>
                    </w:r>
                    <w:proofErr w:type="gramEnd"/>
                  </w:p>
                  <w:p w14:paraId="2615E47C" w14:textId="77777777" w:rsidR="002D7D92" w:rsidRPr="00F45A50" w:rsidRDefault="002D7D92" w:rsidP="00C6505A">
                    <w:pPr>
                      <w:pStyle w:val="1"/>
                      <w:rPr>
                        <w:rFonts w:cs="David"/>
                        <w:b/>
                        <w:bCs/>
                        <w:color w:val="000000"/>
                        <w:rtl/>
                      </w:rPr>
                    </w:pPr>
                    <w:r w:rsidRPr="00F45A50">
                      <w:rPr>
                        <w:rFonts w:cs="David"/>
                        <w:b/>
                        <w:bCs/>
                        <w:color w:val="000000"/>
                      </w:rPr>
                      <w:t>Children and Youth Village</w:t>
                    </w:r>
                    <w:r w:rsidRPr="00F45A50">
                      <w:rPr>
                        <w:rFonts w:cs="David" w:hint="cs"/>
                        <w:b/>
                        <w:bCs/>
                        <w:color w:val="000000"/>
                        <w:rtl/>
                      </w:rPr>
                      <w:t xml:space="preserve">  </w:t>
                    </w:r>
                  </w:p>
                  <w:p w14:paraId="47C04632" w14:textId="00116BD2" w:rsidR="002D7D92" w:rsidRPr="00F45A50" w:rsidRDefault="00AF5FD4" w:rsidP="00F45A50">
                    <w:pPr>
                      <w:bidi w:val="0"/>
                      <w:jc w:val="center"/>
                      <w:rPr>
                        <w:rFonts w:cs="David"/>
                        <w:color w:val="000000"/>
                        <w:sz w:val="22"/>
                        <w:szCs w:val="22"/>
                        <w:rtl/>
                      </w:rPr>
                    </w:pPr>
                    <w:r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>Canadian Hadassah</w:t>
                    </w:r>
                    <w:r w:rsidR="002D7D92"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2D7D92"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>Wizo</w:t>
                    </w:r>
                    <w:proofErr w:type="spell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17242D" wp14:editId="5FAAA8EA">
              <wp:simplePos x="0" y="0"/>
              <wp:positionH relativeFrom="column">
                <wp:posOffset>-863757</wp:posOffset>
              </wp:positionH>
              <wp:positionV relativeFrom="paragraph">
                <wp:posOffset>1023727</wp:posOffset>
              </wp:positionV>
              <wp:extent cx="7772400" cy="0"/>
              <wp:effectExtent l="11430" t="11430" r="7620" b="762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BB9243D" id="Line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pt,80.6pt" to="544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"/>
          </w:pict>
        </mc:Fallback>
      </mc:AlternateContent>
    </w:r>
    <w:r w:rsidR="00A21F65">
      <w:rPr>
        <w:noProof/>
      </w:rPr>
      <w:drawing>
        <wp:anchor distT="0" distB="0" distL="114300" distR="114300" simplePos="0" relativeHeight="251658240" behindDoc="0" locked="0" layoutInCell="1" allowOverlap="1" wp14:anchorId="00D57BA4" wp14:editId="311F0B6D">
          <wp:simplePos x="0" y="0"/>
          <wp:positionH relativeFrom="column">
            <wp:posOffset>-508635</wp:posOffset>
          </wp:positionH>
          <wp:positionV relativeFrom="paragraph">
            <wp:posOffset>-228600</wp:posOffset>
          </wp:positionV>
          <wp:extent cx="1111885" cy="1242060"/>
          <wp:effectExtent l="0" t="0" r="0" b="0"/>
          <wp:wrapThrough wrapText="bothSides">
            <wp:wrapPolygon edited="0">
              <wp:start x="0" y="0"/>
              <wp:lineTo x="0" y="21202"/>
              <wp:lineTo x="21094" y="21202"/>
              <wp:lineTo x="21094" y="0"/>
              <wp:lineTo x="0" y="0"/>
            </wp:wrapPolygon>
          </wp:wrapThrough>
          <wp:docPr id="31" name="תמונה 31" descr="cid:428AE2A0-5227-49BD-933E-3F4A9BBBE6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28AE2A0-5227-49BD-933E-3F4A9BBBE6BB" descr="cid:428AE2A0-5227-49BD-933E-3F4A9BBBE6BB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821">
      <w:rPr>
        <w:noProof/>
      </w:rPr>
      <w:drawing>
        <wp:inline distT="0" distB="0" distL="0" distR="0" wp14:anchorId="07095A5A" wp14:editId="0F061617">
          <wp:extent cx="1173480" cy="930003"/>
          <wp:effectExtent l="0" t="0" r="7620" b="3810"/>
          <wp:docPr id="2" name="תמונה 2" descr="תוצאת תמונה עבור ויצ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 descr="תוצאת תמונה עבור ויצו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035" cy="938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7B25D0" w14:textId="32A3FAF6" w:rsidR="002D7D92" w:rsidRDefault="002D7D92">
    <w:pPr>
      <w:pStyle w:val="a3"/>
      <w:rPr>
        <w:rtl/>
      </w:rPr>
    </w:pPr>
  </w:p>
  <w:p w14:paraId="576696C5" w14:textId="16050B61" w:rsidR="002D7D92" w:rsidRDefault="002D7D92">
    <w:pPr>
      <w:pStyle w:val="a3"/>
      <w:rPr>
        <w:rtl/>
      </w:rPr>
    </w:pPr>
  </w:p>
  <w:p w14:paraId="15B2E739" w14:textId="491442C0" w:rsidR="002D7D92" w:rsidRDefault="002D7D92" w:rsidP="00A1629E">
    <w:pPr>
      <w:pStyle w:val="a3"/>
      <w:tabs>
        <w:tab w:val="clear" w:pos="8306"/>
        <w:tab w:val="left" w:pos="4153"/>
      </w:tabs>
      <w:rPr>
        <w:rtl/>
      </w:rPr>
    </w:pPr>
  </w:p>
  <w:p w14:paraId="0B5D3F84" w14:textId="77777777" w:rsidR="002D7D92" w:rsidRDefault="002D7D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D3D"/>
    <w:multiLevelType w:val="hybridMultilevel"/>
    <w:tmpl w:val="66E2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50B"/>
    <w:multiLevelType w:val="hybridMultilevel"/>
    <w:tmpl w:val="09848E08"/>
    <w:lvl w:ilvl="0" w:tplc="28D4B2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D5D6B"/>
    <w:multiLevelType w:val="hybridMultilevel"/>
    <w:tmpl w:val="A564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669A"/>
    <w:multiLevelType w:val="hybridMultilevel"/>
    <w:tmpl w:val="5EB6F1FE"/>
    <w:lvl w:ilvl="0" w:tplc="5A025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A3698"/>
    <w:multiLevelType w:val="hybridMultilevel"/>
    <w:tmpl w:val="3E08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40F"/>
    <w:multiLevelType w:val="multilevel"/>
    <w:tmpl w:val="EA4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22F5A"/>
    <w:multiLevelType w:val="hybridMultilevel"/>
    <w:tmpl w:val="A114ED52"/>
    <w:lvl w:ilvl="0" w:tplc="E3389D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E6992"/>
    <w:multiLevelType w:val="hybridMultilevel"/>
    <w:tmpl w:val="848A15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E0360"/>
    <w:multiLevelType w:val="hybridMultilevel"/>
    <w:tmpl w:val="2ED6382A"/>
    <w:lvl w:ilvl="0" w:tplc="522E18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D3FE6"/>
    <w:multiLevelType w:val="hybridMultilevel"/>
    <w:tmpl w:val="05A25274"/>
    <w:lvl w:ilvl="0" w:tplc="7C1A8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16489"/>
    <w:multiLevelType w:val="hybridMultilevel"/>
    <w:tmpl w:val="7FC4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719F4"/>
    <w:multiLevelType w:val="hybridMultilevel"/>
    <w:tmpl w:val="1386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1D2932"/>
    <w:multiLevelType w:val="hybridMultilevel"/>
    <w:tmpl w:val="3304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C1D3A"/>
    <w:multiLevelType w:val="hybridMultilevel"/>
    <w:tmpl w:val="73DE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565D2"/>
    <w:multiLevelType w:val="hybridMultilevel"/>
    <w:tmpl w:val="0D64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272EF"/>
    <w:multiLevelType w:val="hybridMultilevel"/>
    <w:tmpl w:val="1920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5ED2"/>
    <w:multiLevelType w:val="hybridMultilevel"/>
    <w:tmpl w:val="C65A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1515C"/>
    <w:multiLevelType w:val="hybridMultilevel"/>
    <w:tmpl w:val="07CC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14B64"/>
    <w:multiLevelType w:val="hybridMultilevel"/>
    <w:tmpl w:val="238026EC"/>
    <w:lvl w:ilvl="0" w:tplc="EE108152">
      <w:start w:val="1"/>
      <w:numFmt w:val="hebrew1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3F5FF4"/>
    <w:multiLevelType w:val="hybridMultilevel"/>
    <w:tmpl w:val="C4081DCA"/>
    <w:lvl w:ilvl="0" w:tplc="749615E6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07E505E"/>
    <w:multiLevelType w:val="hybridMultilevel"/>
    <w:tmpl w:val="6D96ABEC"/>
    <w:lvl w:ilvl="0" w:tplc="2596485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D2B2F"/>
    <w:multiLevelType w:val="hybridMultilevel"/>
    <w:tmpl w:val="E5E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22ACD"/>
    <w:multiLevelType w:val="hybridMultilevel"/>
    <w:tmpl w:val="2F74FECA"/>
    <w:lvl w:ilvl="0" w:tplc="D6E81A82">
      <w:start w:val="4"/>
      <w:numFmt w:val="bullet"/>
      <w:lvlText w:val=""/>
      <w:lvlJc w:val="left"/>
      <w:pPr>
        <w:ind w:left="48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 w15:restartNumberingAfterBreak="0">
    <w:nsid w:val="4B5C5D3D"/>
    <w:multiLevelType w:val="hybridMultilevel"/>
    <w:tmpl w:val="2364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B7D75"/>
    <w:multiLevelType w:val="hybridMultilevel"/>
    <w:tmpl w:val="4FD2A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C41F8"/>
    <w:multiLevelType w:val="hybridMultilevel"/>
    <w:tmpl w:val="4F1E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0424"/>
    <w:multiLevelType w:val="hybridMultilevel"/>
    <w:tmpl w:val="F6A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329E8"/>
    <w:multiLevelType w:val="hybridMultilevel"/>
    <w:tmpl w:val="E2A09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33D5E"/>
    <w:multiLevelType w:val="hybridMultilevel"/>
    <w:tmpl w:val="1B945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92559A"/>
    <w:multiLevelType w:val="hybridMultilevel"/>
    <w:tmpl w:val="A6B2A270"/>
    <w:lvl w:ilvl="0" w:tplc="500429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91C87"/>
    <w:multiLevelType w:val="hybridMultilevel"/>
    <w:tmpl w:val="4E441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13F47"/>
    <w:multiLevelType w:val="singleLevel"/>
    <w:tmpl w:val="A8287DE4"/>
    <w:lvl w:ilvl="0">
      <w:start w:val="3"/>
      <w:numFmt w:val="bullet"/>
      <w:lvlText w:val="-"/>
      <w:lvlJc w:val="left"/>
      <w:pPr>
        <w:tabs>
          <w:tab w:val="num" w:pos="2805"/>
        </w:tabs>
        <w:ind w:left="2805" w:hanging="360"/>
      </w:pPr>
      <w:rPr>
        <w:rFonts w:cs="Times New Roman"/>
      </w:rPr>
    </w:lvl>
  </w:abstractNum>
  <w:abstractNum w:abstractNumId="32" w15:restartNumberingAfterBreak="0">
    <w:nsid w:val="759A69F1"/>
    <w:multiLevelType w:val="hybridMultilevel"/>
    <w:tmpl w:val="54DE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E568A"/>
    <w:multiLevelType w:val="hybridMultilevel"/>
    <w:tmpl w:val="43E866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6590986"/>
    <w:multiLevelType w:val="hybridMultilevel"/>
    <w:tmpl w:val="6712A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7A64ED"/>
    <w:multiLevelType w:val="hybridMultilevel"/>
    <w:tmpl w:val="62583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50AB"/>
    <w:multiLevelType w:val="hybridMultilevel"/>
    <w:tmpl w:val="F92C9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884F83"/>
    <w:multiLevelType w:val="hybridMultilevel"/>
    <w:tmpl w:val="3746D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73371"/>
    <w:multiLevelType w:val="hybridMultilevel"/>
    <w:tmpl w:val="7E60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B29EE"/>
    <w:multiLevelType w:val="hybridMultilevel"/>
    <w:tmpl w:val="6A580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7752E"/>
    <w:multiLevelType w:val="hybridMultilevel"/>
    <w:tmpl w:val="8A7C577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3"/>
  </w:num>
  <w:num w:numId="5">
    <w:abstractNumId w:val="34"/>
  </w:num>
  <w:num w:numId="6">
    <w:abstractNumId w:val="21"/>
  </w:num>
  <w:num w:numId="7">
    <w:abstractNumId w:val="8"/>
  </w:num>
  <w:num w:numId="8">
    <w:abstractNumId w:val="15"/>
  </w:num>
  <w:num w:numId="9">
    <w:abstractNumId w:val="13"/>
  </w:num>
  <w:num w:numId="10">
    <w:abstractNumId w:val="11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17"/>
  </w:num>
  <w:num w:numId="16">
    <w:abstractNumId w:val="29"/>
  </w:num>
  <w:num w:numId="17">
    <w:abstractNumId w:val="33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"/>
  </w:num>
  <w:num w:numId="22">
    <w:abstractNumId w:val="40"/>
  </w:num>
  <w:num w:numId="23">
    <w:abstractNumId w:val="5"/>
  </w:num>
  <w:num w:numId="24">
    <w:abstractNumId w:val="6"/>
  </w:num>
  <w:num w:numId="25">
    <w:abstractNumId w:val="24"/>
  </w:num>
  <w:num w:numId="26">
    <w:abstractNumId w:val="18"/>
  </w:num>
  <w:num w:numId="27">
    <w:abstractNumId w:val="35"/>
  </w:num>
  <w:num w:numId="28">
    <w:abstractNumId w:val="27"/>
  </w:num>
  <w:num w:numId="29">
    <w:abstractNumId w:val="37"/>
  </w:num>
  <w:num w:numId="30">
    <w:abstractNumId w:val="31"/>
  </w:num>
  <w:num w:numId="31">
    <w:abstractNumId w:val="0"/>
  </w:num>
  <w:num w:numId="32">
    <w:abstractNumId w:val="12"/>
  </w:num>
  <w:num w:numId="33">
    <w:abstractNumId w:val="30"/>
  </w:num>
  <w:num w:numId="34">
    <w:abstractNumId w:val="19"/>
  </w:num>
  <w:num w:numId="35">
    <w:abstractNumId w:val="40"/>
  </w:num>
  <w:num w:numId="36">
    <w:abstractNumId w:val="4"/>
  </w:num>
  <w:num w:numId="37">
    <w:abstractNumId w:val="25"/>
  </w:num>
  <w:num w:numId="38">
    <w:abstractNumId w:val="14"/>
  </w:num>
  <w:num w:numId="39">
    <w:abstractNumId w:val="16"/>
  </w:num>
  <w:num w:numId="40">
    <w:abstractNumId w:val="39"/>
  </w:num>
  <w:num w:numId="41">
    <w:abstractNumId w:val="38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ED"/>
    <w:rsid w:val="0000076A"/>
    <w:rsid w:val="00003D63"/>
    <w:rsid w:val="00012482"/>
    <w:rsid w:val="000163CA"/>
    <w:rsid w:val="00017279"/>
    <w:rsid w:val="00020C1E"/>
    <w:rsid w:val="00023C9B"/>
    <w:rsid w:val="00024436"/>
    <w:rsid w:val="000250C6"/>
    <w:rsid w:val="00025438"/>
    <w:rsid w:val="0002611C"/>
    <w:rsid w:val="00030D2C"/>
    <w:rsid w:val="000351FE"/>
    <w:rsid w:val="0004416C"/>
    <w:rsid w:val="000444CC"/>
    <w:rsid w:val="00044B4B"/>
    <w:rsid w:val="000472E3"/>
    <w:rsid w:val="00051BF6"/>
    <w:rsid w:val="00051F93"/>
    <w:rsid w:val="00053D3F"/>
    <w:rsid w:val="0006493D"/>
    <w:rsid w:val="000708DF"/>
    <w:rsid w:val="00072650"/>
    <w:rsid w:val="00095AF8"/>
    <w:rsid w:val="000A4752"/>
    <w:rsid w:val="000A6FD5"/>
    <w:rsid w:val="000B41CA"/>
    <w:rsid w:val="000B5B74"/>
    <w:rsid w:val="000C6E53"/>
    <w:rsid w:val="000D61BD"/>
    <w:rsid w:val="000F1514"/>
    <w:rsid w:val="00103877"/>
    <w:rsid w:val="001114A1"/>
    <w:rsid w:val="0011269D"/>
    <w:rsid w:val="00115DAD"/>
    <w:rsid w:val="0012025F"/>
    <w:rsid w:val="001411DE"/>
    <w:rsid w:val="00151FF8"/>
    <w:rsid w:val="00155CBD"/>
    <w:rsid w:val="00156327"/>
    <w:rsid w:val="00157632"/>
    <w:rsid w:val="00163B58"/>
    <w:rsid w:val="00165A34"/>
    <w:rsid w:val="00167D97"/>
    <w:rsid w:val="001837E6"/>
    <w:rsid w:val="00187174"/>
    <w:rsid w:val="00197EC6"/>
    <w:rsid w:val="001B3E41"/>
    <w:rsid w:val="001B74B0"/>
    <w:rsid w:val="001C43B4"/>
    <w:rsid w:val="001C717F"/>
    <w:rsid w:val="001C79AD"/>
    <w:rsid w:val="001D1546"/>
    <w:rsid w:val="001D4E8A"/>
    <w:rsid w:val="001D60CC"/>
    <w:rsid w:val="001D73DC"/>
    <w:rsid w:val="001F79B3"/>
    <w:rsid w:val="002030B3"/>
    <w:rsid w:val="00203F5B"/>
    <w:rsid w:val="0020485E"/>
    <w:rsid w:val="002113FD"/>
    <w:rsid w:val="00214DD0"/>
    <w:rsid w:val="002334C6"/>
    <w:rsid w:val="002338F6"/>
    <w:rsid w:val="00235163"/>
    <w:rsid w:val="00241CB7"/>
    <w:rsid w:val="0024599F"/>
    <w:rsid w:val="00252990"/>
    <w:rsid w:val="002530F9"/>
    <w:rsid w:val="00254CFD"/>
    <w:rsid w:val="002570E9"/>
    <w:rsid w:val="0025732F"/>
    <w:rsid w:val="00281E89"/>
    <w:rsid w:val="002962BD"/>
    <w:rsid w:val="002A0CA4"/>
    <w:rsid w:val="002A114F"/>
    <w:rsid w:val="002A4298"/>
    <w:rsid w:val="002B546E"/>
    <w:rsid w:val="002C07C4"/>
    <w:rsid w:val="002D7D92"/>
    <w:rsid w:val="002D7E5E"/>
    <w:rsid w:val="002E7A64"/>
    <w:rsid w:val="003016FC"/>
    <w:rsid w:val="003035A2"/>
    <w:rsid w:val="00305E25"/>
    <w:rsid w:val="00306052"/>
    <w:rsid w:val="003061BF"/>
    <w:rsid w:val="00306201"/>
    <w:rsid w:val="00314A17"/>
    <w:rsid w:val="00325CD7"/>
    <w:rsid w:val="00330F54"/>
    <w:rsid w:val="00341FD7"/>
    <w:rsid w:val="00344183"/>
    <w:rsid w:val="00346965"/>
    <w:rsid w:val="003515C1"/>
    <w:rsid w:val="00363581"/>
    <w:rsid w:val="0036609F"/>
    <w:rsid w:val="003754C9"/>
    <w:rsid w:val="0037627E"/>
    <w:rsid w:val="00391A69"/>
    <w:rsid w:val="003A03A4"/>
    <w:rsid w:val="003A3281"/>
    <w:rsid w:val="003B144B"/>
    <w:rsid w:val="003B4038"/>
    <w:rsid w:val="003B5C0B"/>
    <w:rsid w:val="003C4232"/>
    <w:rsid w:val="003D1CBB"/>
    <w:rsid w:val="003D2D64"/>
    <w:rsid w:val="003F3041"/>
    <w:rsid w:val="003F323B"/>
    <w:rsid w:val="003F3E6F"/>
    <w:rsid w:val="004024AD"/>
    <w:rsid w:val="00404D12"/>
    <w:rsid w:val="00413DF0"/>
    <w:rsid w:val="004161CF"/>
    <w:rsid w:val="00431F26"/>
    <w:rsid w:val="00434C38"/>
    <w:rsid w:val="00442C97"/>
    <w:rsid w:val="00453783"/>
    <w:rsid w:val="00455170"/>
    <w:rsid w:val="004556CA"/>
    <w:rsid w:val="00463E7C"/>
    <w:rsid w:val="00464A48"/>
    <w:rsid w:val="004708C7"/>
    <w:rsid w:val="00471A85"/>
    <w:rsid w:val="004818A4"/>
    <w:rsid w:val="004869F5"/>
    <w:rsid w:val="004A5029"/>
    <w:rsid w:val="004B6F72"/>
    <w:rsid w:val="004D4258"/>
    <w:rsid w:val="004D5CFB"/>
    <w:rsid w:val="004D7482"/>
    <w:rsid w:val="004E0C1F"/>
    <w:rsid w:val="004E3215"/>
    <w:rsid w:val="004E3DCE"/>
    <w:rsid w:val="004E56BE"/>
    <w:rsid w:val="004E5C4F"/>
    <w:rsid w:val="004F0FB1"/>
    <w:rsid w:val="004F1011"/>
    <w:rsid w:val="004F6359"/>
    <w:rsid w:val="0050195D"/>
    <w:rsid w:val="00505D88"/>
    <w:rsid w:val="005120E3"/>
    <w:rsid w:val="0052478B"/>
    <w:rsid w:val="005250C2"/>
    <w:rsid w:val="00527216"/>
    <w:rsid w:val="005373E0"/>
    <w:rsid w:val="00556AFD"/>
    <w:rsid w:val="00565B21"/>
    <w:rsid w:val="0057042D"/>
    <w:rsid w:val="00580963"/>
    <w:rsid w:val="00580EF2"/>
    <w:rsid w:val="00592BC2"/>
    <w:rsid w:val="00597F56"/>
    <w:rsid w:val="005A2D3E"/>
    <w:rsid w:val="005A3D16"/>
    <w:rsid w:val="005B6F6D"/>
    <w:rsid w:val="005C1E08"/>
    <w:rsid w:val="005D0585"/>
    <w:rsid w:val="005D08E6"/>
    <w:rsid w:val="005D54D4"/>
    <w:rsid w:val="005D5FD7"/>
    <w:rsid w:val="005D6BCB"/>
    <w:rsid w:val="005F144F"/>
    <w:rsid w:val="005F3168"/>
    <w:rsid w:val="005F45C5"/>
    <w:rsid w:val="006021C0"/>
    <w:rsid w:val="0061463D"/>
    <w:rsid w:val="00617D4F"/>
    <w:rsid w:val="006233FD"/>
    <w:rsid w:val="00636210"/>
    <w:rsid w:val="006374DD"/>
    <w:rsid w:val="00642A93"/>
    <w:rsid w:val="00646873"/>
    <w:rsid w:val="00651709"/>
    <w:rsid w:val="006526AC"/>
    <w:rsid w:val="00652F92"/>
    <w:rsid w:val="0066352A"/>
    <w:rsid w:val="00663A24"/>
    <w:rsid w:val="0066774D"/>
    <w:rsid w:val="006800AC"/>
    <w:rsid w:val="00683EB2"/>
    <w:rsid w:val="00692EE4"/>
    <w:rsid w:val="00696931"/>
    <w:rsid w:val="00697450"/>
    <w:rsid w:val="006A0491"/>
    <w:rsid w:val="006A204F"/>
    <w:rsid w:val="006A32C2"/>
    <w:rsid w:val="006B0A99"/>
    <w:rsid w:val="006B0ECB"/>
    <w:rsid w:val="006B67ED"/>
    <w:rsid w:val="006B7D7F"/>
    <w:rsid w:val="006C2A95"/>
    <w:rsid w:val="006C487A"/>
    <w:rsid w:val="006D0753"/>
    <w:rsid w:val="006D1898"/>
    <w:rsid w:val="006D62C2"/>
    <w:rsid w:val="006E0AD8"/>
    <w:rsid w:val="006E6DBA"/>
    <w:rsid w:val="006F2B94"/>
    <w:rsid w:val="006F50B0"/>
    <w:rsid w:val="006F51B8"/>
    <w:rsid w:val="00713F2A"/>
    <w:rsid w:val="0071465A"/>
    <w:rsid w:val="00726AD8"/>
    <w:rsid w:val="00731486"/>
    <w:rsid w:val="00736746"/>
    <w:rsid w:val="00743EF8"/>
    <w:rsid w:val="00750E3A"/>
    <w:rsid w:val="007524B4"/>
    <w:rsid w:val="00755BF6"/>
    <w:rsid w:val="00764901"/>
    <w:rsid w:val="007674CD"/>
    <w:rsid w:val="00770750"/>
    <w:rsid w:val="0077317F"/>
    <w:rsid w:val="00780A1F"/>
    <w:rsid w:val="0078252D"/>
    <w:rsid w:val="0078477B"/>
    <w:rsid w:val="007856DD"/>
    <w:rsid w:val="0079109F"/>
    <w:rsid w:val="007927AC"/>
    <w:rsid w:val="0079319F"/>
    <w:rsid w:val="00797B81"/>
    <w:rsid w:val="007A4F5A"/>
    <w:rsid w:val="007B1CDC"/>
    <w:rsid w:val="007B43F7"/>
    <w:rsid w:val="007B48D9"/>
    <w:rsid w:val="007B6C30"/>
    <w:rsid w:val="007C48F6"/>
    <w:rsid w:val="007C7ED6"/>
    <w:rsid w:val="007D18B3"/>
    <w:rsid w:val="007D499B"/>
    <w:rsid w:val="007F2193"/>
    <w:rsid w:val="007F2AA1"/>
    <w:rsid w:val="007F31A1"/>
    <w:rsid w:val="007F3628"/>
    <w:rsid w:val="007F6DB2"/>
    <w:rsid w:val="0080250D"/>
    <w:rsid w:val="008101AD"/>
    <w:rsid w:val="00811D6F"/>
    <w:rsid w:val="0081358E"/>
    <w:rsid w:val="00817D4D"/>
    <w:rsid w:val="008256CF"/>
    <w:rsid w:val="00827108"/>
    <w:rsid w:val="00833446"/>
    <w:rsid w:val="00834D98"/>
    <w:rsid w:val="00835C9A"/>
    <w:rsid w:val="00841829"/>
    <w:rsid w:val="008423BE"/>
    <w:rsid w:val="00843885"/>
    <w:rsid w:val="008469EB"/>
    <w:rsid w:val="00847082"/>
    <w:rsid w:val="00851475"/>
    <w:rsid w:val="0086472E"/>
    <w:rsid w:val="00897339"/>
    <w:rsid w:val="008A73F9"/>
    <w:rsid w:val="008D3A23"/>
    <w:rsid w:val="008D3BE7"/>
    <w:rsid w:val="008D56F7"/>
    <w:rsid w:val="008D57AB"/>
    <w:rsid w:val="008D7D32"/>
    <w:rsid w:val="008E2212"/>
    <w:rsid w:val="008E3E46"/>
    <w:rsid w:val="008F7699"/>
    <w:rsid w:val="008F7964"/>
    <w:rsid w:val="0090775C"/>
    <w:rsid w:val="0091344C"/>
    <w:rsid w:val="00914A87"/>
    <w:rsid w:val="00920AC1"/>
    <w:rsid w:val="00922009"/>
    <w:rsid w:val="009262CE"/>
    <w:rsid w:val="00927959"/>
    <w:rsid w:val="00934D29"/>
    <w:rsid w:val="00936821"/>
    <w:rsid w:val="00940F22"/>
    <w:rsid w:val="00943997"/>
    <w:rsid w:val="00945179"/>
    <w:rsid w:val="0094534A"/>
    <w:rsid w:val="00945516"/>
    <w:rsid w:val="00946750"/>
    <w:rsid w:val="009502F8"/>
    <w:rsid w:val="0095240D"/>
    <w:rsid w:val="00955B39"/>
    <w:rsid w:val="0095662D"/>
    <w:rsid w:val="00957111"/>
    <w:rsid w:val="00966C65"/>
    <w:rsid w:val="00967E92"/>
    <w:rsid w:val="00967E93"/>
    <w:rsid w:val="009723BA"/>
    <w:rsid w:val="009728B1"/>
    <w:rsid w:val="00977C0E"/>
    <w:rsid w:val="00982153"/>
    <w:rsid w:val="009A0243"/>
    <w:rsid w:val="009B5B9E"/>
    <w:rsid w:val="009B5DB0"/>
    <w:rsid w:val="009C7F34"/>
    <w:rsid w:val="009E170D"/>
    <w:rsid w:val="009E5802"/>
    <w:rsid w:val="009F139F"/>
    <w:rsid w:val="009F17A1"/>
    <w:rsid w:val="009F5D5D"/>
    <w:rsid w:val="009F61F0"/>
    <w:rsid w:val="009F6D22"/>
    <w:rsid w:val="00A1132D"/>
    <w:rsid w:val="00A116D6"/>
    <w:rsid w:val="00A13060"/>
    <w:rsid w:val="00A1629E"/>
    <w:rsid w:val="00A21F65"/>
    <w:rsid w:val="00A21F77"/>
    <w:rsid w:val="00A26B29"/>
    <w:rsid w:val="00A27889"/>
    <w:rsid w:val="00A32914"/>
    <w:rsid w:val="00A377D8"/>
    <w:rsid w:val="00A5002D"/>
    <w:rsid w:val="00A66CE7"/>
    <w:rsid w:val="00A672CA"/>
    <w:rsid w:val="00A739E2"/>
    <w:rsid w:val="00A758CA"/>
    <w:rsid w:val="00A84AEE"/>
    <w:rsid w:val="00AA7806"/>
    <w:rsid w:val="00AB14AE"/>
    <w:rsid w:val="00AB741F"/>
    <w:rsid w:val="00AC1291"/>
    <w:rsid w:val="00AC2BB9"/>
    <w:rsid w:val="00AC61D7"/>
    <w:rsid w:val="00AC6452"/>
    <w:rsid w:val="00AD56F3"/>
    <w:rsid w:val="00AD6E12"/>
    <w:rsid w:val="00AE0100"/>
    <w:rsid w:val="00AE3624"/>
    <w:rsid w:val="00AE3EC8"/>
    <w:rsid w:val="00AE5EC0"/>
    <w:rsid w:val="00AF2C5B"/>
    <w:rsid w:val="00AF45C8"/>
    <w:rsid w:val="00AF5FD4"/>
    <w:rsid w:val="00AF6BA0"/>
    <w:rsid w:val="00B04B2D"/>
    <w:rsid w:val="00B07D68"/>
    <w:rsid w:val="00B120FC"/>
    <w:rsid w:val="00B17380"/>
    <w:rsid w:val="00B17389"/>
    <w:rsid w:val="00B30E6B"/>
    <w:rsid w:val="00B3556E"/>
    <w:rsid w:val="00B37D39"/>
    <w:rsid w:val="00B428EE"/>
    <w:rsid w:val="00B42DE0"/>
    <w:rsid w:val="00B46000"/>
    <w:rsid w:val="00B50A9D"/>
    <w:rsid w:val="00B55266"/>
    <w:rsid w:val="00B564E6"/>
    <w:rsid w:val="00B7412E"/>
    <w:rsid w:val="00B77B3D"/>
    <w:rsid w:val="00B77DB8"/>
    <w:rsid w:val="00B8067A"/>
    <w:rsid w:val="00B977AB"/>
    <w:rsid w:val="00BA0CFA"/>
    <w:rsid w:val="00BA5A93"/>
    <w:rsid w:val="00BA63D0"/>
    <w:rsid w:val="00BB2AF0"/>
    <w:rsid w:val="00BB7458"/>
    <w:rsid w:val="00BB7726"/>
    <w:rsid w:val="00BC34C4"/>
    <w:rsid w:val="00BC4963"/>
    <w:rsid w:val="00BC667F"/>
    <w:rsid w:val="00BC7B5E"/>
    <w:rsid w:val="00BD408F"/>
    <w:rsid w:val="00BD4E9C"/>
    <w:rsid w:val="00BD5BD9"/>
    <w:rsid w:val="00BE3A82"/>
    <w:rsid w:val="00BE6D4B"/>
    <w:rsid w:val="00BE7C90"/>
    <w:rsid w:val="00BF30DA"/>
    <w:rsid w:val="00C045B9"/>
    <w:rsid w:val="00C20092"/>
    <w:rsid w:val="00C20C67"/>
    <w:rsid w:val="00C23640"/>
    <w:rsid w:val="00C26F41"/>
    <w:rsid w:val="00C34E3B"/>
    <w:rsid w:val="00C5237D"/>
    <w:rsid w:val="00C52CB7"/>
    <w:rsid w:val="00C5462F"/>
    <w:rsid w:val="00C56B7B"/>
    <w:rsid w:val="00C6505A"/>
    <w:rsid w:val="00C66135"/>
    <w:rsid w:val="00C747FF"/>
    <w:rsid w:val="00C835C2"/>
    <w:rsid w:val="00C83DEC"/>
    <w:rsid w:val="00C86143"/>
    <w:rsid w:val="00C94C26"/>
    <w:rsid w:val="00CA679D"/>
    <w:rsid w:val="00CB7110"/>
    <w:rsid w:val="00CC4A02"/>
    <w:rsid w:val="00CE0837"/>
    <w:rsid w:val="00CE3602"/>
    <w:rsid w:val="00CF17B4"/>
    <w:rsid w:val="00CF55F9"/>
    <w:rsid w:val="00CF5C6A"/>
    <w:rsid w:val="00CF5E2A"/>
    <w:rsid w:val="00D05072"/>
    <w:rsid w:val="00D05C36"/>
    <w:rsid w:val="00D16571"/>
    <w:rsid w:val="00D16EE5"/>
    <w:rsid w:val="00D16FD4"/>
    <w:rsid w:val="00D2081D"/>
    <w:rsid w:val="00D21F06"/>
    <w:rsid w:val="00D23A84"/>
    <w:rsid w:val="00D247E1"/>
    <w:rsid w:val="00D304A7"/>
    <w:rsid w:val="00D35A4F"/>
    <w:rsid w:val="00D43483"/>
    <w:rsid w:val="00D6153D"/>
    <w:rsid w:val="00D659FA"/>
    <w:rsid w:val="00D715DC"/>
    <w:rsid w:val="00D72809"/>
    <w:rsid w:val="00D769ED"/>
    <w:rsid w:val="00D8303C"/>
    <w:rsid w:val="00D83705"/>
    <w:rsid w:val="00D8484F"/>
    <w:rsid w:val="00D84890"/>
    <w:rsid w:val="00D86D79"/>
    <w:rsid w:val="00D95194"/>
    <w:rsid w:val="00DA2007"/>
    <w:rsid w:val="00DB3EEF"/>
    <w:rsid w:val="00DB76E4"/>
    <w:rsid w:val="00DC3DD4"/>
    <w:rsid w:val="00DC455D"/>
    <w:rsid w:val="00DD4D8B"/>
    <w:rsid w:val="00DD50A4"/>
    <w:rsid w:val="00DE1278"/>
    <w:rsid w:val="00DE165D"/>
    <w:rsid w:val="00DF2A84"/>
    <w:rsid w:val="00E03E92"/>
    <w:rsid w:val="00E0569C"/>
    <w:rsid w:val="00E06462"/>
    <w:rsid w:val="00E07BD4"/>
    <w:rsid w:val="00E12A2B"/>
    <w:rsid w:val="00E12F11"/>
    <w:rsid w:val="00E12F1D"/>
    <w:rsid w:val="00E16170"/>
    <w:rsid w:val="00E213D3"/>
    <w:rsid w:val="00E33617"/>
    <w:rsid w:val="00E357E1"/>
    <w:rsid w:val="00E46F05"/>
    <w:rsid w:val="00E545FE"/>
    <w:rsid w:val="00E70363"/>
    <w:rsid w:val="00E9071C"/>
    <w:rsid w:val="00E91D5F"/>
    <w:rsid w:val="00EB01C3"/>
    <w:rsid w:val="00EB1E4E"/>
    <w:rsid w:val="00EC46A1"/>
    <w:rsid w:val="00EF059F"/>
    <w:rsid w:val="00EF2661"/>
    <w:rsid w:val="00EF747B"/>
    <w:rsid w:val="00F07F9A"/>
    <w:rsid w:val="00F14C57"/>
    <w:rsid w:val="00F20282"/>
    <w:rsid w:val="00F20BEC"/>
    <w:rsid w:val="00F21F4B"/>
    <w:rsid w:val="00F22CCD"/>
    <w:rsid w:val="00F24087"/>
    <w:rsid w:val="00F2426F"/>
    <w:rsid w:val="00F24C02"/>
    <w:rsid w:val="00F45153"/>
    <w:rsid w:val="00F45A50"/>
    <w:rsid w:val="00F45EB3"/>
    <w:rsid w:val="00F47730"/>
    <w:rsid w:val="00F542C3"/>
    <w:rsid w:val="00F551C1"/>
    <w:rsid w:val="00F553ED"/>
    <w:rsid w:val="00F61347"/>
    <w:rsid w:val="00F63013"/>
    <w:rsid w:val="00F63A2E"/>
    <w:rsid w:val="00F74DE0"/>
    <w:rsid w:val="00F94433"/>
    <w:rsid w:val="00F953C4"/>
    <w:rsid w:val="00FA3451"/>
    <w:rsid w:val="00FA40BC"/>
    <w:rsid w:val="00FA796F"/>
    <w:rsid w:val="00FA7EB0"/>
    <w:rsid w:val="00FB261E"/>
    <w:rsid w:val="00FB43D4"/>
    <w:rsid w:val="00FC2538"/>
    <w:rsid w:val="00FD63B6"/>
    <w:rsid w:val="00FF33AA"/>
    <w:rsid w:val="00FF6384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23F5"/>
  <w15:docId w15:val="{E714161A-2892-4D42-86C5-DB339BAC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F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7C7ED6"/>
    <w:pPr>
      <w:keepNext/>
      <w:jc w:val="center"/>
      <w:outlineLvl w:val="0"/>
    </w:pPr>
    <w:rPr>
      <w:rFonts w:cs="Aharoni"/>
      <w:sz w:val="28"/>
      <w:szCs w:val="28"/>
    </w:rPr>
  </w:style>
  <w:style w:type="paragraph" w:styleId="2">
    <w:name w:val="heading 2"/>
    <w:basedOn w:val="a"/>
    <w:next w:val="a"/>
    <w:qFormat/>
    <w:rsid w:val="007C7ED6"/>
    <w:pPr>
      <w:keepNext/>
      <w:jc w:val="center"/>
      <w:outlineLvl w:val="1"/>
    </w:pPr>
    <w:rPr>
      <w:rFonts w:cs="Aharoni"/>
      <w:sz w:val="36"/>
      <w:szCs w:val="36"/>
    </w:rPr>
  </w:style>
  <w:style w:type="paragraph" w:styleId="3">
    <w:name w:val="heading 3"/>
    <w:basedOn w:val="a"/>
    <w:next w:val="a"/>
    <w:qFormat/>
    <w:rsid w:val="007C7ED6"/>
    <w:pPr>
      <w:keepNext/>
      <w:bidi w:val="0"/>
      <w:outlineLvl w:val="2"/>
    </w:pPr>
    <w:rPr>
      <w:b/>
      <w:bCs/>
      <w:color w:val="008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7ED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C7ED6"/>
    <w:pPr>
      <w:tabs>
        <w:tab w:val="center" w:pos="4153"/>
        <w:tab w:val="right" w:pos="8306"/>
      </w:tabs>
    </w:pPr>
  </w:style>
  <w:style w:type="paragraph" w:styleId="a6">
    <w:name w:val="List Paragraph"/>
    <w:basedOn w:val="a"/>
    <w:uiPriority w:val="34"/>
    <w:qFormat/>
    <w:rsid w:val="00565B21"/>
    <w:pPr>
      <w:ind w:left="720"/>
      <w:contextualSpacing/>
    </w:pPr>
    <w:rPr>
      <w:rFonts w:ascii="Arial" w:hAnsi="Arial" w:cs="Arial"/>
      <w:noProof/>
      <w:sz w:val="20"/>
      <w:szCs w:val="20"/>
      <w:lang w:eastAsia="he-IL"/>
    </w:rPr>
  </w:style>
  <w:style w:type="paragraph" w:styleId="a7">
    <w:name w:val="Balloon Text"/>
    <w:basedOn w:val="a"/>
    <w:link w:val="a8"/>
    <w:rsid w:val="00BA5A93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rsid w:val="00BA5A9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B42DE0"/>
    <w:rPr>
      <w:color w:val="0000FF"/>
      <w:u w:val="single"/>
    </w:rPr>
  </w:style>
  <w:style w:type="paragraph" w:styleId="a9">
    <w:name w:val="Plain Text"/>
    <w:basedOn w:val="a"/>
    <w:link w:val="aa"/>
    <w:uiPriority w:val="99"/>
    <w:unhideWhenUsed/>
    <w:rsid w:val="00927959"/>
    <w:rPr>
      <w:rFonts w:ascii="Consolas" w:eastAsia="Calibri" w:hAnsi="Consolas" w:cs="Arial"/>
      <w:sz w:val="21"/>
      <w:szCs w:val="21"/>
    </w:rPr>
  </w:style>
  <w:style w:type="character" w:customStyle="1" w:styleId="aa">
    <w:name w:val="טקסט רגיל תו"/>
    <w:basedOn w:val="a0"/>
    <w:link w:val="a9"/>
    <w:uiPriority w:val="99"/>
    <w:rsid w:val="00927959"/>
    <w:rPr>
      <w:rFonts w:ascii="Consolas" w:eastAsia="Calibri" w:hAnsi="Consolas" w:cs="Arial"/>
      <w:sz w:val="21"/>
      <w:szCs w:val="21"/>
    </w:rPr>
  </w:style>
  <w:style w:type="paragraph" w:styleId="NormalWeb">
    <w:name w:val="Normal (Web)"/>
    <w:basedOn w:val="a"/>
    <w:uiPriority w:val="99"/>
    <w:unhideWhenUsed/>
    <w:rsid w:val="00FB261E"/>
    <w:pPr>
      <w:bidi w:val="0"/>
      <w:spacing w:before="150"/>
    </w:pPr>
  </w:style>
  <w:style w:type="character" w:styleId="ab">
    <w:name w:val="Strong"/>
    <w:basedOn w:val="a0"/>
    <w:uiPriority w:val="22"/>
    <w:qFormat/>
    <w:rsid w:val="00FB261E"/>
    <w:rPr>
      <w:b/>
      <w:bCs/>
    </w:rPr>
  </w:style>
  <w:style w:type="character" w:customStyle="1" w:styleId="apple-style-span">
    <w:name w:val="apple-style-span"/>
    <w:basedOn w:val="a0"/>
    <w:rsid w:val="002E7A64"/>
  </w:style>
  <w:style w:type="paragraph" w:styleId="ac">
    <w:name w:val="Body Text"/>
    <w:basedOn w:val="a"/>
    <w:link w:val="ad"/>
    <w:uiPriority w:val="99"/>
    <w:unhideWhenUsed/>
    <w:rsid w:val="00957111"/>
    <w:pPr>
      <w:bidi w:val="0"/>
      <w:spacing w:before="150"/>
    </w:pPr>
  </w:style>
  <w:style w:type="character" w:customStyle="1" w:styleId="ad">
    <w:name w:val="גוף טקסט תו"/>
    <w:basedOn w:val="a0"/>
    <w:link w:val="ac"/>
    <w:uiPriority w:val="99"/>
    <w:rsid w:val="00957111"/>
    <w:rPr>
      <w:sz w:val="24"/>
      <w:szCs w:val="24"/>
    </w:rPr>
  </w:style>
  <w:style w:type="table" w:styleId="ae">
    <w:name w:val="Table Grid"/>
    <w:basedOn w:val="a1"/>
    <w:rsid w:val="00AF6B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כותרת עליונה תו"/>
    <w:basedOn w:val="a0"/>
    <w:link w:val="a3"/>
    <w:rsid w:val="003660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4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77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1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22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9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54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717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7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0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20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ynet.co.i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cid:428AE2A0-5227-49BD-933E-3F4A9BBBE6BB" TargetMode="External"/><Relationship Id="rId1" Type="http://schemas.openxmlformats.org/officeDocument/2006/relationships/image" Target="media/image8.jpeg"/><Relationship Id="rId4" Type="http://schemas.openxmlformats.org/officeDocument/2006/relationships/image" Target="cid:image001.png@01D38A08.9ADB96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oc2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</Template>
  <TotalTime>2</TotalTime>
  <Pages>5</Pages>
  <Words>628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hadassim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lilyh</dc:creator>
  <cp:lastModifiedBy>tichonbet</cp:lastModifiedBy>
  <cp:revision>3</cp:revision>
  <cp:lastPrinted>2016-05-31T11:55:00Z</cp:lastPrinted>
  <dcterms:created xsi:type="dcterms:W3CDTF">2022-03-11T07:36:00Z</dcterms:created>
  <dcterms:modified xsi:type="dcterms:W3CDTF">2022-03-11T08:04:00Z</dcterms:modified>
</cp:coreProperties>
</file>